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14707B5D" w:rsidR="00D077E9" w:rsidRDefault="00814C5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4F20DC">
                                    <w:rPr>
                                      <w:lang w:bidi="es-ES"/>
                                    </w:rPr>
                                    <w:t>de Planificación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1DD3D88" w14:textId="14707B5D" w:rsidR="00D077E9" w:rsidRDefault="00814C5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4F20DC">
                              <w:rPr>
                                <w:lang w:bidi="es-ES"/>
                              </w:rPr>
                              <w:t>de Planificación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814C50" w:rsidRDefault="00676D44" w:rsidP="00AB02A7">
            <w:pPr>
              <w:rPr>
                <w:noProof/>
              </w:rPr>
            </w:pPr>
            <w:r w:rsidRPr="00814C50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0EEF973E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7066D79F" w:rsidR="00676D44" w:rsidRDefault="004F20DC">
                                  <w:r>
                                    <w:t>Estudiante #4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08B1A12B" w14:textId="736C053A" w:rsidR="00676D44" w:rsidRDefault="00676D44" w:rsidP="004F20DC">
                                  <w:pPr>
                                    <w:pStyle w:val="Prrafodelista"/>
                                  </w:pPr>
                                  <w:r>
                                    <w:t>Ismael Ruiz Jurado</w:t>
                                  </w:r>
                                </w:p>
                                <w:p w14:paraId="1C856BC6" w14:textId="77E316C0" w:rsidR="00347E7A" w:rsidRDefault="00676D44" w:rsidP="004F20DC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ismruijur@alum.us.es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0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" stroked="f">
                      <v:textbox>
                        <w:txbxContent>
                          <w:p w14:paraId="0655F5D1" w14:textId="7066D79F" w:rsidR="00676D44" w:rsidRDefault="004F20DC">
                            <w:r>
                              <w:t>Estudiante #4</w:t>
                            </w:r>
                            <w:r w:rsidR="00676D44">
                              <w:t>:</w:t>
                            </w:r>
                          </w:p>
                          <w:p w14:paraId="08B1A12B" w14:textId="736C053A" w:rsidR="00676D44" w:rsidRDefault="00676D44" w:rsidP="004F20DC">
                            <w:pPr>
                              <w:pStyle w:val="Prrafodelista"/>
                            </w:pPr>
                            <w:r>
                              <w:t>Ismael Ruiz Jurado</w:t>
                            </w:r>
                          </w:p>
                          <w:p w14:paraId="1C856BC6" w14:textId="77E316C0" w:rsidR="00347E7A" w:rsidRDefault="00676D44" w:rsidP="004F20DC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ismruijur@alum.us.es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0455EE94" w:rsidR="00D077E9" w:rsidRPr="00814C50" w:rsidRDefault="004F20DC" w:rsidP="00AB02A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F484E">
              <w:rPr>
                <w:noProof/>
              </w:rPr>
              <w:t>4</w:t>
            </w:r>
            <w:r w:rsidR="006B0F82" w:rsidRPr="00814C50">
              <w:rPr>
                <w:noProof/>
              </w:rPr>
              <w:t>-</w:t>
            </w:r>
            <w:r>
              <w:rPr>
                <w:noProof/>
              </w:rPr>
              <w:t>03</w:t>
            </w:r>
            <w:r w:rsidR="006B0F82" w:rsidRPr="00814C50">
              <w:rPr>
                <w:noProof/>
              </w:rPr>
              <w:t>-2023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31F4DB6D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>: C</w:t>
                </w:r>
                <w:r w:rsidR="00676D44" w:rsidRPr="00814C50">
                  <w:t>1.02.10</w:t>
                </w:r>
              </w:sdtContent>
            </w:sdt>
          </w:p>
          <w:p w14:paraId="3A146D9D" w14:textId="6438AFCE" w:rsidR="00D077E9" w:rsidRPr="00814C50" w:rsidRDefault="00814C50" w:rsidP="00AB02A7">
            <w:pPr>
              <w:rPr>
                <w:noProof/>
              </w:rPr>
            </w:pPr>
            <w:r>
              <w:t>Repositorio</w:t>
            </w:r>
            <w:r w:rsidR="00676D44" w:rsidRPr="00814C50">
              <w:t>:  https://github.com/</w:t>
            </w:r>
            <w:r w:rsidRPr="00814C50">
              <w:t>ismruijur</w:t>
            </w:r>
            <w:r w:rsidR="00676D44" w:rsidRPr="00814C50">
              <w:t>/Acme-L3-D0</w:t>
            </w:r>
            <w:r w:rsidRPr="00814C50">
              <w:t>2</w:t>
            </w:r>
          </w:p>
          <w:p w14:paraId="3CBDFB86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135A2ACD" w14:textId="4EE43CCA" w:rsidR="00412288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29620876" w:history="1">
            <w:r w:rsidR="00412288" w:rsidRPr="00D3655C">
              <w:rPr>
                <w:rStyle w:val="Hipervnculo"/>
                <w:noProof/>
              </w:rPr>
              <w:t>Resumen Ejecutivo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_Toc129620876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3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0528B4B2" w14:textId="363BFA4F" w:rsidR="0041228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620877" w:history="1">
            <w:r w:rsidR="00412288" w:rsidRPr="00D3655C">
              <w:rPr>
                <w:rStyle w:val="Hipervnculo"/>
                <w:noProof/>
              </w:rPr>
              <w:t>Historial de Versiones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_Toc129620877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4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05A8C950" w14:textId="57E28B87" w:rsidR="0041228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620878" w:history="1">
            <w:r w:rsidR="00412288" w:rsidRPr="00D3655C">
              <w:rPr>
                <w:rStyle w:val="Hipervnculo"/>
                <w:noProof/>
              </w:rPr>
              <w:t>Introducción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_Toc129620878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5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373FC1D4" w14:textId="426D3FBD" w:rsidR="0041228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620879" w:history="1">
            <w:r w:rsidR="00412288" w:rsidRPr="00D3655C">
              <w:rPr>
                <w:rStyle w:val="Hipervnculo"/>
                <w:noProof/>
              </w:rPr>
              <w:t>Contenidos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_Toc129620879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6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23FBAB99" w14:textId="17987171" w:rsidR="00412288" w:rsidRDefault="00000000">
          <w:pPr>
            <w:pStyle w:val="TDC2"/>
            <w:tabs>
              <w:tab w:val="right" w:leader="dot" w:pos="10024"/>
            </w:tabs>
            <w:rPr>
              <w:noProof/>
            </w:rPr>
          </w:pPr>
          <w:hyperlink w:anchor="_Toc129620880" w:history="1">
            <w:r w:rsidR="00412288" w:rsidRPr="00D3655C">
              <w:rPr>
                <w:rStyle w:val="Hipervnculo"/>
                <w:bCs/>
                <w:noProof/>
              </w:rPr>
              <w:t>Lista de tareas definidas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_Toc129620880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6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08F2CE4C" w14:textId="23D8B893" w:rsidR="00412288" w:rsidRDefault="00000000">
          <w:pPr>
            <w:pStyle w:val="TDC2"/>
            <w:tabs>
              <w:tab w:val="right" w:leader="dot" w:pos="10024"/>
            </w:tabs>
            <w:rPr>
              <w:noProof/>
            </w:rPr>
          </w:pPr>
          <w:hyperlink w:anchor="_Toc129620881" w:history="1">
            <w:r w:rsidR="00412288" w:rsidRPr="00D3655C">
              <w:rPr>
                <w:rStyle w:val="Hipervnculo"/>
                <w:bCs/>
                <w:noProof/>
              </w:rPr>
              <w:t>Presupuesto a priori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_Toc129620881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7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65E0F88C" w14:textId="48FF1605" w:rsidR="00412288" w:rsidRDefault="00000000">
          <w:pPr>
            <w:pStyle w:val="TDC2"/>
            <w:tabs>
              <w:tab w:val="right" w:leader="dot" w:pos="10024"/>
            </w:tabs>
            <w:rPr>
              <w:noProof/>
            </w:rPr>
          </w:pPr>
          <w:hyperlink w:anchor="_Toc129620882" w:history="1">
            <w:r w:rsidR="00412288" w:rsidRPr="00D3655C">
              <w:rPr>
                <w:rStyle w:val="Hipervnculo"/>
                <w:bCs/>
                <w:noProof/>
              </w:rPr>
              <w:t>Presupuesto a posteriori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_Toc129620882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7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02AC02E2" w14:textId="79E4EA27" w:rsidR="0041228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620883" w:history="1">
            <w:r w:rsidR="00412288" w:rsidRPr="00D3655C">
              <w:rPr>
                <w:rStyle w:val="Hipervnculo"/>
                <w:noProof/>
              </w:rPr>
              <w:t>Conclusiones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_Toc129620883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8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1BF73A6C" w14:textId="18435AE6" w:rsidR="00412288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620884" w:history="1">
            <w:r w:rsidR="00412288" w:rsidRPr="00D3655C">
              <w:rPr>
                <w:rStyle w:val="Hipervnculo"/>
                <w:noProof/>
              </w:rPr>
              <w:t>Bibliografía</w:t>
            </w:r>
            <w:r w:rsidR="00412288">
              <w:rPr>
                <w:noProof/>
                <w:webHidden/>
              </w:rPr>
              <w:tab/>
            </w:r>
            <w:r w:rsidR="00412288">
              <w:rPr>
                <w:noProof/>
                <w:webHidden/>
              </w:rPr>
              <w:fldChar w:fldCharType="begin"/>
            </w:r>
            <w:r w:rsidR="00412288">
              <w:rPr>
                <w:noProof/>
                <w:webHidden/>
              </w:rPr>
              <w:instrText xml:space="preserve"> PAGEREF _Toc129620884 \h </w:instrText>
            </w:r>
            <w:r w:rsidR="00412288">
              <w:rPr>
                <w:noProof/>
                <w:webHidden/>
              </w:rPr>
            </w:r>
            <w:r w:rsidR="00412288">
              <w:rPr>
                <w:noProof/>
                <w:webHidden/>
              </w:rPr>
              <w:fldChar w:fldCharType="separate"/>
            </w:r>
            <w:r w:rsidR="00412288">
              <w:rPr>
                <w:noProof/>
                <w:webHidden/>
              </w:rPr>
              <w:t>9</w:t>
            </w:r>
            <w:r w:rsidR="00412288">
              <w:rPr>
                <w:noProof/>
                <w:webHidden/>
              </w:rPr>
              <w:fldChar w:fldCharType="end"/>
            </w:r>
          </w:hyperlink>
        </w:p>
        <w:p w14:paraId="302F8E08" w14:textId="7688FC0D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29620876"/>
      <w:r w:rsidRPr="00814C50">
        <w:rPr>
          <w:noProof/>
        </w:rPr>
        <w:lastRenderedPageBreak/>
        <w:t>Resumen Ejecutivo</w:t>
      </w:r>
      <w:bookmarkEnd w:id="0"/>
    </w:p>
    <w:p w14:paraId="7E94A916" w14:textId="544BBC76" w:rsidR="006B0F82" w:rsidRPr="005F484E" w:rsidRDefault="005F484E" w:rsidP="00370A5C">
      <w:pPr>
        <w:pStyle w:val="Contenido"/>
        <w:rPr>
          <w:noProof/>
          <w:color w:val="auto"/>
        </w:rPr>
      </w:pPr>
      <w:r w:rsidRPr="00F91DB0">
        <w:rPr>
          <w:noProof/>
          <w:color w:val="auto"/>
        </w:rPr>
        <w:t xml:space="preserve">En un informe de planificación encontrará la lista de tareas requeridas para satisfacer los requisitos del respectivo entregable de la asignatura, así como un presupuesto con el coste total requerido para llevarlas a cabo. </w:t>
      </w:r>
      <w:r w:rsidR="006B0F82"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29620877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814C50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36B84A5C" w:rsidR="00370A5C" w:rsidRPr="00814C50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814C50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5E5BD30E" w14:textId="4733DE66" w:rsidR="00370A5C" w:rsidRPr="00814C50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814C50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235A1093" w:rsidR="00370A5C" w:rsidRPr="00814C50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814C50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</w:t>
            </w:r>
            <w:r w:rsidR="00370A5C" w:rsidRPr="00814C50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 xml:space="preserve"> </w:t>
            </w:r>
            <w:r w:rsidRPr="00814C50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 los cambios</w:t>
            </w:r>
          </w:p>
        </w:tc>
      </w:tr>
      <w:tr w:rsidR="00370A5C" w:rsidRPr="00814C50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5AC206FE" w:rsidR="00370A5C" w:rsidRPr="00814C50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814C50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714FE3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7889DED2" w:rsidR="00370A5C" w:rsidRPr="00814C50" w:rsidRDefault="005F484E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4</w:t>
            </w:r>
            <w:r w:rsidR="00370A5C" w:rsidRPr="00814C50">
              <w:rPr>
                <w:rStyle w:val="eop"/>
                <w:rFonts w:asciiTheme="minorHAnsi" w:hAnsiTheme="minorHAnsi" w:cstheme="minorHAnsi"/>
              </w:rPr>
              <w:t>/</w:t>
            </w:r>
            <w:r w:rsidR="00714FE3">
              <w:rPr>
                <w:rStyle w:val="eop"/>
                <w:rFonts w:asciiTheme="minorHAnsi" w:hAnsiTheme="minorHAnsi" w:cstheme="minorHAnsi"/>
              </w:rPr>
              <w:t>03</w:t>
            </w:r>
            <w:r w:rsidR="00370A5C" w:rsidRPr="00814C50">
              <w:rPr>
                <w:rStyle w:val="eop"/>
                <w:rFonts w:asciiTheme="minorHAnsi" w:hAnsiTheme="minorHAnsi" w:cstheme="minorHAnsi"/>
              </w:rPr>
              <w:t>/</w:t>
            </w:r>
            <w:r w:rsidR="00714FE3">
              <w:rPr>
                <w:rStyle w:val="eop"/>
                <w:rFonts w:asciiTheme="minorHAnsi" w:hAnsiTheme="minorHAnsi" w:cstheme="minorHAnsi"/>
              </w:rPr>
              <w:t>2023</w:t>
            </w:r>
          </w:p>
        </w:tc>
        <w:tc>
          <w:tcPr>
            <w:tcW w:w="6487" w:type="dxa"/>
            <w:vAlign w:val="center"/>
            <w:hideMark/>
          </w:tcPr>
          <w:p w14:paraId="2CFE8E0E" w14:textId="6D82F510" w:rsidR="00370A5C" w:rsidRPr="00B04118" w:rsidRDefault="00B0411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04118">
              <w:rPr>
                <w:rFonts w:asciiTheme="minorHAnsi" w:hAnsiTheme="minorHAnsi" w:cstheme="minorHAnsi"/>
              </w:rPr>
              <w:t>Realización</w:t>
            </w:r>
            <w:r w:rsidR="00714FE3" w:rsidRPr="00B04118">
              <w:rPr>
                <w:rFonts w:asciiTheme="minorHAnsi" w:hAnsiTheme="minorHAnsi" w:cstheme="minorHAnsi"/>
              </w:rPr>
              <w:t xml:space="preserve"> del informe</w:t>
            </w:r>
          </w:p>
        </w:tc>
      </w:tr>
      <w:tr w:rsidR="005F484E" w:rsidRPr="00814C50" w14:paraId="1D616C76" w14:textId="77777777" w:rsidTr="00370A5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0C362A3D" w14:textId="036AD429" w:rsidR="005F484E" w:rsidRPr="00814C50" w:rsidRDefault="005F484E" w:rsidP="005F484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noProof/>
              </w:rPr>
              <w:t>V</w:t>
            </w:r>
            <w:r>
              <w:rPr>
                <w:rStyle w:val="normaltextrun"/>
                <w:rFonts w:asciiTheme="minorHAnsi" w:eastAsiaTheme="majorEastAsia" w:hAnsiTheme="minorHAnsi" w:cstheme="minorHAnsi"/>
              </w:rPr>
              <w:t>1.1</w:t>
            </w:r>
          </w:p>
        </w:tc>
        <w:tc>
          <w:tcPr>
            <w:tcW w:w="1772" w:type="dxa"/>
            <w:vAlign w:val="center"/>
          </w:tcPr>
          <w:p w14:paraId="14FF0D93" w14:textId="03FD4F8B" w:rsidR="005F484E" w:rsidRDefault="008B1964" w:rsidP="005F484E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8B1964">
              <w:rPr>
                <w:rStyle w:val="eop"/>
                <w:rFonts w:asciiTheme="minorHAnsi" w:hAnsiTheme="minorHAnsi" w:cstheme="minorHAnsi"/>
              </w:rPr>
              <w:t>1</w:t>
            </w:r>
            <w:r w:rsidR="00F876E9">
              <w:rPr>
                <w:rStyle w:val="eop"/>
                <w:rFonts w:asciiTheme="minorHAnsi" w:hAnsiTheme="minorHAnsi" w:cstheme="minorHAnsi"/>
              </w:rPr>
              <w:t>6</w:t>
            </w:r>
            <w:r w:rsidR="005F484E" w:rsidRPr="00814C50">
              <w:rPr>
                <w:rStyle w:val="eop"/>
                <w:rFonts w:asciiTheme="minorHAnsi" w:hAnsiTheme="minorHAnsi" w:cstheme="minorHAnsi"/>
              </w:rPr>
              <w:t>/</w:t>
            </w:r>
            <w:r w:rsidR="005F484E">
              <w:rPr>
                <w:rStyle w:val="eop"/>
                <w:rFonts w:asciiTheme="minorHAnsi" w:hAnsiTheme="minorHAnsi" w:cstheme="minorHAnsi"/>
              </w:rPr>
              <w:t>03</w:t>
            </w:r>
            <w:r w:rsidR="005F484E" w:rsidRPr="00814C50">
              <w:rPr>
                <w:rStyle w:val="eop"/>
                <w:rFonts w:asciiTheme="minorHAnsi" w:hAnsiTheme="minorHAnsi" w:cstheme="minorHAnsi"/>
              </w:rPr>
              <w:t>/</w:t>
            </w:r>
            <w:r w:rsidR="005F484E">
              <w:rPr>
                <w:rStyle w:val="eop"/>
                <w:rFonts w:asciiTheme="minorHAnsi" w:hAnsiTheme="minorHAnsi" w:cstheme="minorHAnsi"/>
              </w:rPr>
              <w:t>2023</w:t>
            </w:r>
          </w:p>
        </w:tc>
        <w:tc>
          <w:tcPr>
            <w:tcW w:w="6487" w:type="dxa"/>
            <w:vAlign w:val="center"/>
          </w:tcPr>
          <w:p w14:paraId="17B888B6" w14:textId="3459E67D" w:rsidR="005F484E" w:rsidRPr="00B04118" w:rsidRDefault="005F484E" w:rsidP="005F484E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Cálculo del presupuesto real y comparación con el estimado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29620878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7638C9BB" w14:textId="1A3CA264" w:rsidR="006B0F82" w:rsidRPr="00814C50" w:rsidRDefault="005F484E" w:rsidP="00E01581">
      <w:pPr>
        <w:pStyle w:val="Contenido"/>
        <w:rPr>
          <w:noProof/>
        </w:rPr>
      </w:pPr>
      <w:r w:rsidRPr="47935DBD">
        <w:rPr>
          <w:rFonts w:ascii="Calibri" w:eastAsia="Calibri" w:hAnsi="Calibri" w:cs="Calibri"/>
          <w:noProof/>
          <w:color w:val="auto"/>
        </w:rPr>
        <w:t xml:space="preserve">En este documento </w:t>
      </w:r>
      <w:r>
        <w:rPr>
          <w:rFonts w:ascii="Calibri" w:eastAsia="Calibri" w:hAnsi="Calibri" w:cs="Calibri"/>
          <w:noProof/>
          <w:color w:val="auto"/>
        </w:rPr>
        <w:t>se introduce</w:t>
      </w:r>
      <w:r w:rsidRPr="47935DBD">
        <w:rPr>
          <w:rFonts w:ascii="Calibri" w:eastAsia="Calibri" w:hAnsi="Calibri" w:cs="Calibri"/>
          <w:noProof/>
          <w:color w:val="auto"/>
        </w:rPr>
        <w:t xml:space="preserve"> una tabla para las tareas del proyecto. Cada fila incluye el título de la tarea, una descripción para la misma, el rol o el personal asignado, el tiempo planificado para la tarea y el tiempo final empleado. Seguido a la tabla se calcula el presupuesto para llevar a cabo su implementación</w:t>
      </w:r>
      <w:r>
        <w:rPr>
          <w:rFonts w:ascii="Calibri" w:eastAsia="Calibri" w:hAnsi="Calibri" w:cs="Calibri"/>
          <w:noProof/>
          <w:color w:val="auto"/>
        </w:rPr>
        <w:t xml:space="preserve"> a priori para, una vez terminado el entregable, poder ver y comparar la estimación de lo real.</w:t>
      </w:r>
      <w:r w:rsidR="006B0F82" w:rsidRPr="00814C50">
        <w:rPr>
          <w:noProof/>
        </w:rPr>
        <w:br w:type="page"/>
      </w:r>
    </w:p>
    <w:p w14:paraId="36EB2EAB" w14:textId="6556348B" w:rsidR="00E01581" w:rsidRDefault="00814C50" w:rsidP="00653004">
      <w:pPr>
        <w:pStyle w:val="Ttulo1"/>
        <w:rPr>
          <w:noProof/>
        </w:rPr>
      </w:pPr>
      <w:bookmarkStart w:id="3" w:name="_Toc129620879"/>
      <w:r w:rsidRPr="00814C50">
        <w:rPr>
          <w:noProof/>
        </w:rPr>
        <w:lastRenderedPageBreak/>
        <w:t>Contenidos</w:t>
      </w:r>
      <w:bookmarkEnd w:id="3"/>
    </w:p>
    <w:p w14:paraId="372AA212" w14:textId="799C00F8" w:rsidR="00217616" w:rsidRPr="00217616" w:rsidRDefault="00217616" w:rsidP="00217616">
      <w:pPr>
        <w:pStyle w:val="Contenido"/>
        <w:rPr>
          <w:b/>
          <w:bCs/>
          <w:noProof/>
        </w:rPr>
      </w:pPr>
      <w:bookmarkStart w:id="4" w:name="_Toc129619792"/>
      <w:bookmarkStart w:id="5" w:name="_Toc129620880"/>
      <w:r w:rsidRPr="00217616">
        <w:rPr>
          <w:rStyle w:val="Ttulo2Car"/>
          <w:b/>
          <w:bCs/>
        </w:rPr>
        <w:t>Lista de tareas definidas</w:t>
      </w:r>
      <w:bookmarkEnd w:id="4"/>
      <w:bookmarkEnd w:id="5"/>
      <w:r w:rsidRPr="00217616">
        <w:rPr>
          <w:b/>
          <w:bCs/>
        </w:rPr>
        <w:t>:</w:t>
      </w:r>
    </w:p>
    <w:tbl>
      <w:tblPr>
        <w:tblStyle w:val="Tablaconcuadrcula4-nfasis2"/>
        <w:tblW w:w="10018" w:type="dxa"/>
        <w:tblLook w:val="04A0" w:firstRow="1" w:lastRow="0" w:firstColumn="1" w:lastColumn="0" w:noHBand="0" w:noVBand="1"/>
      </w:tblPr>
      <w:tblGrid>
        <w:gridCol w:w="1552"/>
        <w:gridCol w:w="4049"/>
        <w:gridCol w:w="1641"/>
        <w:gridCol w:w="1508"/>
        <w:gridCol w:w="1268"/>
      </w:tblGrid>
      <w:tr w:rsidR="00714FE3" w:rsidRPr="00714FE3" w14:paraId="48C8155D" w14:textId="77777777" w:rsidTr="0092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14:paraId="7A22C2E4" w14:textId="4A80A166" w:rsidR="00714FE3" w:rsidRPr="00925AE4" w:rsidRDefault="00714FE3" w:rsidP="00925AE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 w:val="0"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bCs w:val="0"/>
                <w:color w:val="082A75"/>
                <w:szCs w:val="28"/>
                <w:lang w:eastAsia="ja-JP"/>
              </w:rPr>
              <w:t>Título</w:t>
            </w:r>
          </w:p>
        </w:tc>
        <w:tc>
          <w:tcPr>
            <w:tcW w:w="4049" w:type="dxa"/>
            <w:vAlign w:val="center"/>
            <w:hideMark/>
          </w:tcPr>
          <w:p w14:paraId="229BA1D0" w14:textId="43BCA151" w:rsidR="00714FE3" w:rsidRPr="00925AE4" w:rsidRDefault="00714FE3" w:rsidP="00925AE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bCs w:val="0"/>
                <w:color w:val="082A75"/>
                <w:szCs w:val="28"/>
                <w:lang w:eastAsia="ja-JP"/>
              </w:rPr>
              <w:t>Descripción</w:t>
            </w:r>
          </w:p>
        </w:tc>
        <w:tc>
          <w:tcPr>
            <w:tcW w:w="1641" w:type="dxa"/>
            <w:vAlign w:val="center"/>
            <w:hideMark/>
          </w:tcPr>
          <w:p w14:paraId="479B5B24" w14:textId="5B855D61" w:rsidR="00714FE3" w:rsidRPr="00925AE4" w:rsidRDefault="00714FE3" w:rsidP="00925AE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bCs w:val="0"/>
                <w:color w:val="082A75"/>
                <w:szCs w:val="28"/>
                <w:lang w:eastAsia="ja-JP"/>
              </w:rPr>
              <w:t>Asignados / Roles</w:t>
            </w:r>
          </w:p>
        </w:tc>
        <w:tc>
          <w:tcPr>
            <w:tcW w:w="1508" w:type="dxa"/>
            <w:vAlign w:val="center"/>
            <w:hideMark/>
          </w:tcPr>
          <w:p w14:paraId="2E043EDC" w14:textId="265C410F" w:rsidR="00714FE3" w:rsidRPr="00925AE4" w:rsidRDefault="00714FE3" w:rsidP="00925AE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bCs w:val="0"/>
                <w:color w:val="082A75"/>
                <w:szCs w:val="28"/>
                <w:lang w:eastAsia="ja-JP"/>
              </w:rPr>
              <w:t>Tiempo Estimado</w:t>
            </w:r>
          </w:p>
        </w:tc>
        <w:tc>
          <w:tcPr>
            <w:tcW w:w="1268" w:type="dxa"/>
            <w:vAlign w:val="center"/>
            <w:hideMark/>
          </w:tcPr>
          <w:p w14:paraId="73EC3C09" w14:textId="3C38A8BA" w:rsidR="00714FE3" w:rsidRPr="00925AE4" w:rsidRDefault="00714FE3" w:rsidP="00925AE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 w:val="0"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bCs w:val="0"/>
                <w:color w:val="082A75"/>
                <w:szCs w:val="28"/>
                <w:lang w:eastAsia="ja-JP"/>
              </w:rPr>
              <w:t>Tiempo Real</w:t>
            </w:r>
          </w:p>
        </w:tc>
      </w:tr>
      <w:tr w:rsidR="00BF705A" w:rsidRPr="00714FE3" w14:paraId="61D6F4CB" w14:textId="77777777" w:rsidTr="0092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14:paraId="48C43E61" w14:textId="5D8C29F3" w:rsidR="00BF705A" w:rsidRPr="00925AE4" w:rsidRDefault="00BF705A" w:rsidP="00925AE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Rol Compañía</w:t>
            </w:r>
          </w:p>
        </w:tc>
        <w:tc>
          <w:tcPr>
            <w:tcW w:w="4049" w:type="dxa"/>
          </w:tcPr>
          <w:p w14:paraId="2B99DF7D" w14:textId="3A18F80C" w:rsidR="00BF705A" w:rsidRPr="00714FE3" w:rsidRDefault="00BF705A" w:rsidP="00A964C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Crear el rol compañía con los siguientes datos: nombre, número VAT, descripción y link opcional con más información</w:t>
            </w:r>
            <w:r w:rsidR="00A964CE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.</w:t>
            </w:r>
          </w:p>
        </w:tc>
        <w:tc>
          <w:tcPr>
            <w:tcW w:w="1641" w:type="dxa"/>
            <w:vAlign w:val="center"/>
          </w:tcPr>
          <w:p w14:paraId="491F867E" w14:textId="543B2D7E" w:rsidR="00BF705A" w:rsidRPr="00714FE3" w:rsidRDefault="00BF705A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 xml:space="preserve">Ismael / Analista y </w:t>
            </w:r>
            <w:r w:rsidR="00A964CE"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Desarrollador</w:t>
            </w:r>
          </w:p>
        </w:tc>
        <w:tc>
          <w:tcPr>
            <w:tcW w:w="1508" w:type="dxa"/>
            <w:vAlign w:val="center"/>
          </w:tcPr>
          <w:p w14:paraId="59775F92" w14:textId="436514D7" w:rsidR="00BF705A" w:rsidRPr="00714FE3" w:rsidRDefault="00925AE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45’</w:t>
            </w:r>
          </w:p>
        </w:tc>
        <w:tc>
          <w:tcPr>
            <w:tcW w:w="1268" w:type="dxa"/>
            <w:vAlign w:val="center"/>
          </w:tcPr>
          <w:p w14:paraId="539A4F09" w14:textId="7A0AE697" w:rsidR="00BF705A" w:rsidRPr="008B1964" w:rsidRDefault="008B196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24’</w:t>
            </w:r>
          </w:p>
        </w:tc>
      </w:tr>
      <w:tr w:rsidR="00BF705A" w:rsidRPr="00714FE3" w14:paraId="10308C14" w14:textId="77777777" w:rsidTr="00925AE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14:paraId="190CA594" w14:textId="1FA0C9C9" w:rsidR="00BF705A" w:rsidRPr="00925AE4" w:rsidRDefault="00BF705A" w:rsidP="00925AE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Entidad Practicum</w:t>
            </w:r>
          </w:p>
        </w:tc>
        <w:tc>
          <w:tcPr>
            <w:tcW w:w="4049" w:type="dxa"/>
          </w:tcPr>
          <w:p w14:paraId="1538D53E" w14:textId="7B73821C" w:rsidR="00BF705A" w:rsidRDefault="00A964CE" w:rsidP="00A964C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Crear la entidad Practicum con los siguientes datos: código, título, abstracto, algunos objetivos y un tiempo total estimado.</w:t>
            </w:r>
          </w:p>
        </w:tc>
        <w:tc>
          <w:tcPr>
            <w:tcW w:w="1641" w:type="dxa"/>
            <w:vAlign w:val="center"/>
          </w:tcPr>
          <w:p w14:paraId="40596106" w14:textId="48E768CB" w:rsidR="00BF705A" w:rsidRDefault="00A964CE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 y Desarrollador</w:t>
            </w:r>
          </w:p>
        </w:tc>
        <w:tc>
          <w:tcPr>
            <w:tcW w:w="1508" w:type="dxa"/>
            <w:vAlign w:val="center"/>
          </w:tcPr>
          <w:p w14:paraId="3FEBF12E" w14:textId="401E3BF2" w:rsidR="00BF705A" w:rsidRPr="00714FE3" w:rsidRDefault="00925AE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1 h</w:t>
            </w:r>
          </w:p>
        </w:tc>
        <w:tc>
          <w:tcPr>
            <w:tcW w:w="1268" w:type="dxa"/>
            <w:vAlign w:val="center"/>
          </w:tcPr>
          <w:p w14:paraId="59904EEC" w14:textId="24E3530D" w:rsidR="00BF705A" w:rsidRPr="008B1964" w:rsidRDefault="008B196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33’</w:t>
            </w:r>
          </w:p>
        </w:tc>
      </w:tr>
      <w:tr w:rsidR="00BF705A" w:rsidRPr="00714FE3" w14:paraId="290EA841" w14:textId="77777777" w:rsidTr="0092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14:paraId="47584883" w14:textId="59B587D7" w:rsidR="00BF705A" w:rsidRPr="00925AE4" w:rsidRDefault="00BF705A" w:rsidP="00925AE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Entidad Sesiones</w:t>
            </w:r>
          </w:p>
        </w:tc>
        <w:tc>
          <w:tcPr>
            <w:tcW w:w="4049" w:type="dxa"/>
          </w:tcPr>
          <w:p w14:paraId="20E2A501" w14:textId="72FE9409" w:rsidR="00BF705A" w:rsidRDefault="00A964CE" w:rsidP="00A964C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Crear la entidad Sesiones de un Practicum con los siguientes datos: título, abstracto, periodo de tiempo y link opcional con más información.</w:t>
            </w:r>
          </w:p>
        </w:tc>
        <w:tc>
          <w:tcPr>
            <w:tcW w:w="1641" w:type="dxa"/>
            <w:vAlign w:val="center"/>
          </w:tcPr>
          <w:p w14:paraId="31E0E1EB" w14:textId="6AEA4786" w:rsidR="00BF705A" w:rsidRDefault="00A964CE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 y Desarrollador</w:t>
            </w:r>
          </w:p>
        </w:tc>
        <w:tc>
          <w:tcPr>
            <w:tcW w:w="1508" w:type="dxa"/>
            <w:vAlign w:val="center"/>
          </w:tcPr>
          <w:p w14:paraId="1B47C3F3" w14:textId="7E277C02" w:rsidR="00BF705A" w:rsidRPr="00714FE3" w:rsidRDefault="00925AE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1 h</w:t>
            </w:r>
          </w:p>
        </w:tc>
        <w:tc>
          <w:tcPr>
            <w:tcW w:w="1268" w:type="dxa"/>
            <w:vAlign w:val="center"/>
          </w:tcPr>
          <w:p w14:paraId="2B34F102" w14:textId="6D35668C" w:rsidR="00BF705A" w:rsidRPr="008B1964" w:rsidRDefault="008B196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26’</w:t>
            </w:r>
          </w:p>
        </w:tc>
      </w:tr>
      <w:tr w:rsidR="00BF705A" w:rsidRPr="00714FE3" w14:paraId="2B837033" w14:textId="77777777" w:rsidTr="00925AE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14:paraId="5D400A28" w14:textId="0862EEF7" w:rsidR="00BF705A" w:rsidRPr="00925AE4" w:rsidRDefault="00BF705A" w:rsidP="00925AE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Dashboards de Compañía</w:t>
            </w:r>
          </w:p>
        </w:tc>
        <w:tc>
          <w:tcPr>
            <w:tcW w:w="4049" w:type="dxa"/>
          </w:tcPr>
          <w:p w14:paraId="7CD287C7" w14:textId="2B82202C" w:rsidR="00BF705A" w:rsidRDefault="00A964CE" w:rsidP="00A964C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Crear el panel para las compañías con la información definida en los requisitos.</w:t>
            </w:r>
          </w:p>
        </w:tc>
        <w:tc>
          <w:tcPr>
            <w:tcW w:w="1641" w:type="dxa"/>
            <w:vAlign w:val="center"/>
          </w:tcPr>
          <w:p w14:paraId="33AFE909" w14:textId="651CC0E2" w:rsidR="00BF705A" w:rsidRDefault="00A964CE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 y Desarrollador</w:t>
            </w:r>
          </w:p>
        </w:tc>
        <w:tc>
          <w:tcPr>
            <w:tcW w:w="1508" w:type="dxa"/>
            <w:vAlign w:val="center"/>
          </w:tcPr>
          <w:p w14:paraId="7E8BCEF7" w14:textId="38A7F8D0" w:rsidR="00BF705A" w:rsidRPr="00714FE3" w:rsidRDefault="00925AE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45’</w:t>
            </w:r>
          </w:p>
        </w:tc>
        <w:tc>
          <w:tcPr>
            <w:tcW w:w="1268" w:type="dxa"/>
            <w:vAlign w:val="center"/>
          </w:tcPr>
          <w:p w14:paraId="548FCB9F" w14:textId="44919981" w:rsidR="00BF705A" w:rsidRPr="008B1964" w:rsidRDefault="008B196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36’</w:t>
            </w:r>
          </w:p>
        </w:tc>
      </w:tr>
      <w:tr w:rsidR="00BF705A" w:rsidRPr="00714FE3" w14:paraId="3807C8D7" w14:textId="77777777" w:rsidTr="0092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</w:tcPr>
          <w:p w14:paraId="6F181AE6" w14:textId="075BD0CD" w:rsidR="00BF705A" w:rsidRPr="00925AE4" w:rsidRDefault="00A964CE" w:rsidP="00925AE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Datos Iniciales</w:t>
            </w:r>
          </w:p>
        </w:tc>
        <w:tc>
          <w:tcPr>
            <w:tcW w:w="4049" w:type="dxa"/>
          </w:tcPr>
          <w:p w14:paraId="0ACCDFB8" w14:textId="41ECFE5E" w:rsidR="00BF705A" w:rsidRDefault="00A964CE" w:rsidP="00A964C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Producir datos iniciales para probar la aplicación informalmente.</w:t>
            </w:r>
          </w:p>
        </w:tc>
        <w:tc>
          <w:tcPr>
            <w:tcW w:w="1641" w:type="dxa"/>
            <w:vAlign w:val="center"/>
          </w:tcPr>
          <w:p w14:paraId="70AF5A8D" w14:textId="7CA3CC53" w:rsidR="00BF705A" w:rsidRDefault="00A964CE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 y Desarrollador</w:t>
            </w:r>
          </w:p>
        </w:tc>
        <w:tc>
          <w:tcPr>
            <w:tcW w:w="1508" w:type="dxa"/>
            <w:vAlign w:val="center"/>
          </w:tcPr>
          <w:p w14:paraId="1231C2B8" w14:textId="35896F08" w:rsidR="00BF705A" w:rsidRPr="00714FE3" w:rsidRDefault="00925AE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30’</w:t>
            </w:r>
          </w:p>
        </w:tc>
        <w:tc>
          <w:tcPr>
            <w:tcW w:w="1268" w:type="dxa"/>
            <w:vAlign w:val="center"/>
          </w:tcPr>
          <w:p w14:paraId="1A07CB1D" w14:textId="31DEB240" w:rsidR="00BF705A" w:rsidRPr="008B1964" w:rsidRDefault="008B196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23’</w:t>
            </w:r>
          </w:p>
        </w:tc>
      </w:tr>
      <w:tr w:rsidR="00714FE3" w:rsidRPr="00714FE3" w14:paraId="3D04BDAC" w14:textId="77777777" w:rsidTr="00925AE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14:paraId="70D4252D" w14:textId="36858368" w:rsidR="00714FE3" w:rsidRPr="00925AE4" w:rsidRDefault="00714FE3" w:rsidP="00925AE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Informe de Análisis</w:t>
            </w:r>
          </w:p>
        </w:tc>
        <w:tc>
          <w:tcPr>
            <w:tcW w:w="4049" w:type="dxa"/>
            <w:hideMark/>
          </w:tcPr>
          <w:p w14:paraId="15A32211" w14:textId="24291EAB" w:rsidR="00714FE3" w:rsidRPr="00714FE3" w:rsidRDefault="00BF705A" w:rsidP="00A964C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Realizar</w:t>
            </w:r>
            <w:r w:rsidR="00714FE3" w:rsidRPr="00714FE3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 xml:space="preserve"> el informe de análisis.</w:t>
            </w:r>
          </w:p>
        </w:tc>
        <w:tc>
          <w:tcPr>
            <w:tcW w:w="1641" w:type="dxa"/>
            <w:vAlign w:val="center"/>
            <w:hideMark/>
          </w:tcPr>
          <w:p w14:paraId="2E5E9D40" w14:textId="5CD07ADA" w:rsidR="00714FE3" w:rsidRPr="00714FE3" w:rsidRDefault="00BF705A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</w:t>
            </w:r>
          </w:p>
        </w:tc>
        <w:tc>
          <w:tcPr>
            <w:tcW w:w="1508" w:type="dxa"/>
            <w:vAlign w:val="center"/>
            <w:hideMark/>
          </w:tcPr>
          <w:p w14:paraId="7EC36721" w14:textId="35676869" w:rsidR="00714FE3" w:rsidRPr="00714FE3" w:rsidRDefault="00925AE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1 h</w:t>
            </w:r>
          </w:p>
        </w:tc>
        <w:tc>
          <w:tcPr>
            <w:tcW w:w="1268" w:type="dxa"/>
            <w:vAlign w:val="center"/>
            <w:hideMark/>
          </w:tcPr>
          <w:p w14:paraId="295856C0" w14:textId="271FE4D5" w:rsidR="00714FE3" w:rsidRPr="008B1964" w:rsidRDefault="008B196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47’</w:t>
            </w:r>
          </w:p>
        </w:tc>
      </w:tr>
      <w:tr w:rsidR="00714FE3" w:rsidRPr="00714FE3" w14:paraId="3B8EEA65" w14:textId="77777777" w:rsidTr="0092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14:paraId="79ED329E" w14:textId="3B0F0499" w:rsidR="00714FE3" w:rsidRPr="00925AE4" w:rsidRDefault="00714FE3" w:rsidP="00925AE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Informe de Planificación</w:t>
            </w:r>
          </w:p>
        </w:tc>
        <w:tc>
          <w:tcPr>
            <w:tcW w:w="4049" w:type="dxa"/>
            <w:hideMark/>
          </w:tcPr>
          <w:p w14:paraId="1BBBCE03" w14:textId="588A5E9C" w:rsidR="00714FE3" w:rsidRPr="00714FE3" w:rsidRDefault="00BF705A" w:rsidP="00A964C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Realizar</w:t>
            </w:r>
            <w:r w:rsidRPr="00714FE3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 xml:space="preserve"> </w:t>
            </w:r>
            <w:r w:rsidR="00714FE3" w:rsidRPr="00714FE3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el informe de planificación.</w:t>
            </w:r>
          </w:p>
        </w:tc>
        <w:tc>
          <w:tcPr>
            <w:tcW w:w="1641" w:type="dxa"/>
            <w:vAlign w:val="center"/>
            <w:hideMark/>
          </w:tcPr>
          <w:p w14:paraId="0EDB1140" w14:textId="4505EE7D" w:rsidR="00714FE3" w:rsidRPr="00714FE3" w:rsidRDefault="00BF705A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</w:t>
            </w:r>
          </w:p>
        </w:tc>
        <w:tc>
          <w:tcPr>
            <w:tcW w:w="1508" w:type="dxa"/>
            <w:vAlign w:val="center"/>
            <w:hideMark/>
          </w:tcPr>
          <w:p w14:paraId="053174A8" w14:textId="5B1D6699" w:rsidR="00714FE3" w:rsidRPr="00714FE3" w:rsidRDefault="00925AE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1 h</w:t>
            </w:r>
          </w:p>
        </w:tc>
        <w:tc>
          <w:tcPr>
            <w:tcW w:w="1268" w:type="dxa"/>
            <w:vAlign w:val="center"/>
            <w:hideMark/>
          </w:tcPr>
          <w:p w14:paraId="5555118B" w14:textId="54A4F643" w:rsidR="00714FE3" w:rsidRPr="008B1964" w:rsidRDefault="008B1964" w:rsidP="00925AE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55’</w:t>
            </w:r>
          </w:p>
        </w:tc>
      </w:tr>
      <w:tr w:rsidR="00714FE3" w:rsidRPr="00714FE3" w14:paraId="22D453FE" w14:textId="77777777" w:rsidTr="00925AE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Align w:val="center"/>
            <w:hideMark/>
          </w:tcPr>
          <w:p w14:paraId="74C309EB" w14:textId="4A3036ED" w:rsidR="00714FE3" w:rsidRPr="00925AE4" w:rsidRDefault="00714FE3" w:rsidP="00925AE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color w:val="082A75"/>
                <w:sz w:val="18"/>
                <w:szCs w:val="18"/>
                <w:lang w:eastAsia="ja-JP"/>
              </w:rPr>
            </w:pPr>
            <w:r w:rsidRPr="00925AE4">
              <w:rPr>
                <w:rFonts w:ascii="Calibri" w:eastAsia="Times New Roman" w:hAnsi="Calibri" w:cs="Calibri"/>
                <w:b/>
                <w:color w:val="auto"/>
                <w:sz w:val="22"/>
                <w:lang w:eastAsia="ja-JP"/>
              </w:rPr>
              <w:t>Modelo de Dominio UML</w:t>
            </w:r>
          </w:p>
        </w:tc>
        <w:tc>
          <w:tcPr>
            <w:tcW w:w="4049" w:type="dxa"/>
            <w:hideMark/>
          </w:tcPr>
          <w:p w14:paraId="7960656B" w14:textId="235CEFB1" w:rsidR="00714FE3" w:rsidRPr="00714FE3" w:rsidRDefault="00BF705A" w:rsidP="00A964C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Realizar</w:t>
            </w:r>
            <w:r w:rsidRPr="00714FE3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 xml:space="preserve"> </w:t>
            </w:r>
            <w:r w:rsidR="00714FE3" w:rsidRPr="00714FE3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>el modelo UML con UMLet</w:t>
            </w:r>
            <w:r w:rsidR="005F484E">
              <w:rPr>
                <w:rFonts w:ascii="Calibri" w:eastAsia="Times New Roman" w:hAnsi="Calibri" w:cs="Calibri"/>
                <w:b w:val="0"/>
                <w:color w:val="0F0D29"/>
                <w:sz w:val="22"/>
                <w:lang w:eastAsia="ja-JP"/>
              </w:rPr>
              <w:t xml:space="preserve"> para integrarlo con el UML grupal.</w:t>
            </w:r>
          </w:p>
        </w:tc>
        <w:tc>
          <w:tcPr>
            <w:tcW w:w="1641" w:type="dxa"/>
            <w:vAlign w:val="center"/>
            <w:hideMark/>
          </w:tcPr>
          <w:p w14:paraId="021FAD31" w14:textId="35FA7184" w:rsidR="00714FE3" w:rsidRPr="00714FE3" w:rsidRDefault="00A964CE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082A75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 w:val="0"/>
                <w:color w:val="auto"/>
                <w:sz w:val="22"/>
                <w:lang w:eastAsia="ja-JP"/>
              </w:rPr>
              <w:t>Ismael / Analista y Desarrollador</w:t>
            </w:r>
          </w:p>
        </w:tc>
        <w:tc>
          <w:tcPr>
            <w:tcW w:w="1508" w:type="dxa"/>
            <w:vAlign w:val="center"/>
            <w:hideMark/>
          </w:tcPr>
          <w:p w14:paraId="1443D2E5" w14:textId="516B1FBD" w:rsidR="00714FE3" w:rsidRPr="00217616" w:rsidRDefault="00217616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82A75"/>
                <w:sz w:val="22"/>
                <w:lang w:eastAsia="ja-JP"/>
              </w:rPr>
            </w:pPr>
            <w:r w:rsidRPr="00217616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30’</w:t>
            </w:r>
          </w:p>
        </w:tc>
        <w:tc>
          <w:tcPr>
            <w:tcW w:w="1268" w:type="dxa"/>
            <w:vAlign w:val="center"/>
            <w:hideMark/>
          </w:tcPr>
          <w:p w14:paraId="08FE6779" w14:textId="4683BC23" w:rsidR="00714FE3" w:rsidRPr="008B1964" w:rsidRDefault="008B1964" w:rsidP="00925AE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</w:pPr>
            <w:r w:rsidRPr="008B1964">
              <w:rPr>
                <w:rFonts w:eastAsia="Times New Roman" w:cstheme="minorHAnsi"/>
                <w:b w:val="0"/>
                <w:color w:val="auto"/>
                <w:sz w:val="22"/>
                <w:lang w:eastAsia="ja-JP"/>
              </w:rPr>
              <w:t>44’</w:t>
            </w:r>
          </w:p>
        </w:tc>
      </w:tr>
    </w:tbl>
    <w:p w14:paraId="6E7BF8ED" w14:textId="77777777" w:rsidR="00217616" w:rsidRDefault="00217616" w:rsidP="00E01581">
      <w:pPr>
        <w:pStyle w:val="Contenido"/>
        <w:rPr>
          <w:noProof/>
        </w:rPr>
      </w:pPr>
    </w:p>
    <w:p w14:paraId="7C95C987" w14:textId="77777777" w:rsidR="00217616" w:rsidRDefault="00217616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196133BC" w14:textId="77777777" w:rsidR="00217616" w:rsidRDefault="00217616" w:rsidP="00217616">
      <w:pPr>
        <w:pStyle w:val="Contenido"/>
        <w:rPr>
          <w:b/>
          <w:bCs/>
          <w:noProof/>
        </w:rPr>
      </w:pPr>
      <w:bookmarkStart w:id="6" w:name="_Toc129619793"/>
      <w:bookmarkStart w:id="7" w:name="_Toc129620881"/>
      <w:r w:rsidRPr="00E503A7">
        <w:rPr>
          <w:rStyle w:val="Ttulo2Car"/>
          <w:b/>
          <w:bCs/>
        </w:rPr>
        <w:lastRenderedPageBreak/>
        <w:t>Presupuesto a priori</w:t>
      </w:r>
      <w:bookmarkEnd w:id="6"/>
      <w:bookmarkEnd w:id="7"/>
      <w:r w:rsidRPr="00752EED">
        <w:rPr>
          <w:b/>
          <w:bCs/>
          <w:noProof/>
        </w:rPr>
        <w:t>:</w:t>
      </w:r>
    </w:p>
    <w:p w14:paraId="410A7828" w14:textId="77777777" w:rsidR="00217616" w:rsidRDefault="00217616" w:rsidP="00217616">
      <w:pPr>
        <w:pStyle w:val="Contenido"/>
        <w:rPr>
          <w:b/>
          <w:bCs/>
          <w:noProof/>
        </w:rPr>
      </w:pPr>
    </w:p>
    <w:tbl>
      <w:tblPr>
        <w:tblStyle w:val="Tablaconcuadrcula4-nfasis2"/>
        <w:tblW w:w="9209" w:type="dxa"/>
        <w:tblLayout w:type="fixed"/>
        <w:tblLook w:val="04A0" w:firstRow="1" w:lastRow="0" w:firstColumn="1" w:lastColumn="0" w:noHBand="0" w:noVBand="1"/>
      </w:tblPr>
      <w:tblGrid>
        <w:gridCol w:w="2304"/>
        <w:gridCol w:w="2086"/>
        <w:gridCol w:w="236"/>
        <w:gridCol w:w="2173"/>
        <w:gridCol w:w="2410"/>
      </w:tblGrid>
      <w:tr w:rsidR="00217616" w14:paraId="74B7249A" w14:textId="77777777" w:rsidTr="00BC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9B06D99" w14:textId="77777777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t>Rol</w:t>
            </w:r>
          </w:p>
        </w:tc>
        <w:tc>
          <w:tcPr>
            <w:tcW w:w="2086" w:type="dxa"/>
            <w:vAlign w:val="center"/>
          </w:tcPr>
          <w:p w14:paraId="106962F9" w14:textId="77777777" w:rsidR="00217616" w:rsidRDefault="00217616" w:rsidP="00BC171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Coste por Hora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069C83" w14:textId="77777777" w:rsidR="00217616" w:rsidRDefault="00217616" w:rsidP="00BC171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583" w:type="dxa"/>
            <w:gridSpan w:val="2"/>
          </w:tcPr>
          <w:p w14:paraId="36AF0DF4" w14:textId="7DC342FF" w:rsidR="00217616" w:rsidRDefault="00217616" w:rsidP="00BC171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Cálculo Amortización Inicial</w:t>
            </w:r>
            <w:r w:rsidR="002C52DC">
              <w:rPr>
                <w:noProof/>
              </w:rPr>
              <w:t xml:space="preserve"> </w:t>
            </w:r>
            <w:bookmarkStart w:id="8" w:name="_Hlk129621287"/>
            <w:r w:rsidR="002C52DC" w:rsidRPr="002C52DC">
              <w:rPr>
                <w:noProof/>
                <w:color w:val="FF0000"/>
              </w:rPr>
              <w:t>(*</w:t>
            </w:r>
            <w:r w:rsidR="002C52DC">
              <w:rPr>
                <w:noProof/>
                <w:color w:val="FF0000"/>
              </w:rPr>
              <w:t>)</w:t>
            </w:r>
            <w:bookmarkEnd w:id="8"/>
          </w:p>
        </w:tc>
      </w:tr>
      <w:tr w:rsidR="00217616" w14:paraId="0E4888F2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104156B" w14:textId="77777777" w:rsidR="00217616" w:rsidRPr="0018185B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Mánager</w:t>
            </w:r>
          </w:p>
        </w:tc>
        <w:tc>
          <w:tcPr>
            <w:tcW w:w="2086" w:type="dxa"/>
            <w:vAlign w:val="center"/>
          </w:tcPr>
          <w:p w14:paraId="04B66BE3" w14:textId="77777777" w:rsidR="00217616" w:rsidRPr="0018185B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30,00 €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55597EA" w14:textId="77777777" w:rsidR="00217616" w:rsidRPr="0018185B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2173" w:type="dxa"/>
          </w:tcPr>
          <w:p w14:paraId="1FB1CB8B" w14:textId="77777777" w:rsidR="00217616" w:rsidRPr="00A93C41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auto"/>
              </w:rPr>
            </w:pPr>
            <w:r w:rsidRPr="00A93C41">
              <w:rPr>
                <w:b/>
                <w:bCs/>
                <w:noProof/>
                <w:color w:val="auto"/>
              </w:rPr>
              <w:t>Valor inicial</w:t>
            </w:r>
          </w:p>
        </w:tc>
        <w:tc>
          <w:tcPr>
            <w:tcW w:w="2410" w:type="dxa"/>
          </w:tcPr>
          <w:p w14:paraId="02DA5DAE" w14:textId="77777777" w:rsidR="00217616" w:rsidRPr="00A93C41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auto"/>
              </w:rPr>
            </w:pPr>
            <w:r w:rsidRPr="00A93C41">
              <w:rPr>
                <w:b/>
                <w:bCs/>
                <w:noProof/>
                <w:color w:val="auto"/>
              </w:rPr>
              <w:t>Vida Útil estimada</w:t>
            </w:r>
          </w:p>
        </w:tc>
      </w:tr>
      <w:tr w:rsidR="00217616" w14:paraId="07F532B5" w14:textId="77777777" w:rsidTr="00BC1717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FBA7041" w14:textId="77777777" w:rsidR="00217616" w:rsidRPr="0018185B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Analista</w:t>
            </w:r>
          </w:p>
        </w:tc>
        <w:tc>
          <w:tcPr>
            <w:tcW w:w="2086" w:type="dxa"/>
            <w:vAlign w:val="center"/>
          </w:tcPr>
          <w:p w14:paraId="7E712AE7" w14:textId="77777777" w:rsidR="00217616" w:rsidRPr="0018185B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30,00 €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687D016" w14:textId="77777777" w:rsidR="00217616" w:rsidRPr="0018185B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2173" w:type="dxa"/>
          </w:tcPr>
          <w:p w14:paraId="3346B2AF" w14:textId="77777777" w:rsidR="00217616" w:rsidRPr="0018185B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4</w:t>
            </w:r>
          </w:p>
        </w:tc>
        <w:tc>
          <w:tcPr>
            <w:tcW w:w="2410" w:type="dxa"/>
          </w:tcPr>
          <w:p w14:paraId="3A41C37C" w14:textId="77777777" w:rsidR="00217616" w:rsidRPr="0018185B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36</w:t>
            </w:r>
          </w:p>
        </w:tc>
      </w:tr>
      <w:tr w:rsidR="00217616" w14:paraId="59BE23DF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4A7083E" w14:textId="77777777" w:rsidR="00217616" w:rsidRPr="0018185B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Desarrollador</w:t>
            </w:r>
          </w:p>
        </w:tc>
        <w:tc>
          <w:tcPr>
            <w:tcW w:w="2086" w:type="dxa"/>
            <w:vAlign w:val="center"/>
          </w:tcPr>
          <w:p w14:paraId="76F41F17" w14:textId="77777777" w:rsidR="00217616" w:rsidRPr="0018185B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18185B">
              <w:rPr>
                <w:noProof/>
                <w:color w:val="auto"/>
              </w:rPr>
              <w:t>20,00 €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59BD21" w14:textId="77777777" w:rsidR="00217616" w:rsidRPr="0018185B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2173" w:type="dxa"/>
          </w:tcPr>
          <w:p w14:paraId="23B95390" w14:textId="77777777" w:rsidR="00217616" w:rsidRPr="00A93C41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auto"/>
              </w:rPr>
            </w:pPr>
            <w:r w:rsidRPr="00A93C41">
              <w:rPr>
                <w:b/>
                <w:bCs/>
                <w:noProof/>
                <w:color w:val="auto"/>
              </w:rPr>
              <w:t>% Amortización</w:t>
            </w:r>
          </w:p>
        </w:tc>
        <w:tc>
          <w:tcPr>
            <w:tcW w:w="2410" w:type="dxa"/>
          </w:tcPr>
          <w:p w14:paraId="17C7741C" w14:textId="77777777" w:rsidR="00217616" w:rsidRPr="0018185B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11%</w:t>
            </w:r>
          </w:p>
        </w:tc>
      </w:tr>
    </w:tbl>
    <w:p w14:paraId="6E7309B6" w14:textId="77777777" w:rsidR="00217616" w:rsidRDefault="00217616" w:rsidP="00217616">
      <w:pPr>
        <w:pStyle w:val="Contenido"/>
        <w:rPr>
          <w:b/>
          <w:bCs/>
          <w:noProof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268"/>
        <w:gridCol w:w="1134"/>
      </w:tblGrid>
      <w:tr w:rsidR="00217616" w14:paraId="4C94C2E3" w14:textId="77777777" w:rsidTr="0021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4"/>
            <w:vAlign w:val="center"/>
          </w:tcPr>
          <w:p w14:paraId="4E4873F1" w14:textId="3CD1C9C8" w:rsidR="00217616" w:rsidRDefault="00217616" w:rsidP="00BC1717">
            <w:pPr>
              <w:pStyle w:val="Contenido"/>
              <w:jc w:val="center"/>
              <w:rPr>
                <w:noProof/>
              </w:rPr>
            </w:pPr>
            <w:r>
              <w:rPr>
                <w:noProof/>
              </w:rPr>
              <w:t>Cálculo Coste Total</w:t>
            </w:r>
            <w:r w:rsidR="00412288">
              <w:rPr>
                <w:noProof/>
              </w:rPr>
              <w:t xml:space="preserve"> Estimado</w:t>
            </w:r>
          </w:p>
        </w:tc>
      </w:tr>
      <w:tr w:rsidR="00217616" w14:paraId="4643CE6A" w14:textId="77777777" w:rsidTr="0021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592CF" w:themeFill="accent2"/>
            <w:vAlign w:val="center"/>
          </w:tcPr>
          <w:p w14:paraId="02054C3F" w14:textId="77777777" w:rsidR="00217616" w:rsidRPr="00217616" w:rsidRDefault="00217616" w:rsidP="00BC1717">
            <w:pPr>
              <w:pStyle w:val="Contenido"/>
              <w:jc w:val="center"/>
              <w:rPr>
                <w:noProof/>
              </w:rPr>
            </w:pPr>
            <w:r w:rsidRPr="00217616">
              <w:rPr>
                <w:noProof/>
              </w:rPr>
              <w:t>Rol</w:t>
            </w:r>
          </w:p>
        </w:tc>
        <w:tc>
          <w:tcPr>
            <w:tcW w:w="1418" w:type="dxa"/>
            <w:shd w:val="clear" w:color="auto" w:fill="3592CF" w:themeFill="accent2"/>
            <w:vAlign w:val="center"/>
          </w:tcPr>
          <w:p w14:paraId="204AAED5" w14:textId="77777777" w:rsidR="00217616" w:rsidRP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217616">
              <w:rPr>
                <w:b/>
                <w:bCs/>
                <w:noProof/>
              </w:rPr>
              <w:t>Miembro</w:t>
            </w:r>
          </w:p>
        </w:tc>
        <w:tc>
          <w:tcPr>
            <w:tcW w:w="2268" w:type="dxa"/>
            <w:shd w:val="clear" w:color="auto" w:fill="3592CF" w:themeFill="accent2"/>
            <w:vAlign w:val="center"/>
          </w:tcPr>
          <w:p w14:paraId="6C21DFB8" w14:textId="77777777" w:rsidR="00217616" w:rsidRPr="00E503A7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503A7">
              <w:rPr>
                <w:b/>
                <w:bCs/>
                <w:noProof/>
              </w:rPr>
              <w:t>Tiempo estimado</w:t>
            </w:r>
          </w:p>
        </w:tc>
        <w:tc>
          <w:tcPr>
            <w:tcW w:w="1134" w:type="dxa"/>
            <w:shd w:val="clear" w:color="auto" w:fill="3592CF" w:themeFill="accent2"/>
            <w:vAlign w:val="center"/>
          </w:tcPr>
          <w:p w14:paraId="6A908B7B" w14:textId="77777777" w:rsidR="00217616" w:rsidRPr="00E503A7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503A7">
              <w:rPr>
                <w:b/>
                <w:bCs/>
                <w:noProof/>
              </w:rPr>
              <w:t>Coste</w:t>
            </w:r>
          </w:p>
        </w:tc>
      </w:tr>
      <w:tr w:rsidR="00217616" w14:paraId="58761F73" w14:textId="77777777" w:rsidTr="0021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52A574" w14:textId="79D27978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Desarrollador</w:t>
            </w:r>
          </w:p>
        </w:tc>
        <w:tc>
          <w:tcPr>
            <w:tcW w:w="1418" w:type="dxa"/>
            <w:vAlign w:val="center"/>
          </w:tcPr>
          <w:p w14:paraId="27A23107" w14:textId="77777777" w:rsidR="00217616" w:rsidRPr="002D6DF9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Ismael</w:t>
            </w:r>
          </w:p>
        </w:tc>
        <w:tc>
          <w:tcPr>
            <w:tcW w:w="2268" w:type="dxa"/>
            <w:vAlign w:val="center"/>
          </w:tcPr>
          <w:p w14:paraId="143FA3E0" w14:textId="57016C22" w:rsidR="00217616" w:rsidRPr="002D6DF9" w:rsidRDefault="008B1964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04:30</w:t>
            </w:r>
          </w:p>
        </w:tc>
        <w:tc>
          <w:tcPr>
            <w:tcW w:w="1134" w:type="dxa"/>
            <w:vAlign w:val="center"/>
          </w:tcPr>
          <w:p w14:paraId="687E830B" w14:textId="00CDE5D8" w:rsidR="00217616" w:rsidRPr="002D6DF9" w:rsidRDefault="008B1964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90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  <w:tr w:rsidR="00217616" w14:paraId="7B67DAE4" w14:textId="77777777" w:rsidTr="00217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B34BE8" w14:textId="77777777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Analista</w:t>
            </w:r>
          </w:p>
        </w:tc>
        <w:tc>
          <w:tcPr>
            <w:tcW w:w="1418" w:type="dxa"/>
            <w:vAlign w:val="center"/>
          </w:tcPr>
          <w:p w14:paraId="5773ED4E" w14:textId="77777777" w:rsidR="00217616" w:rsidRPr="002D6DF9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Ismael</w:t>
            </w:r>
          </w:p>
        </w:tc>
        <w:tc>
          <w:tcPr>
            <w:tcW w:w="2268" w:type="dxa"/>
            <w:vAlign w:val="center"/>
          </w:tcPr>
          <w:p w14:paraId="1563A414" w14:textId="6C9E4305" w:rsidR="00217616" w:rsidRPr="002D6DF9" w:rsidRDefault="008B1964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06:30</w:t>
            </w:r>
          </w:p>
        </w:tc>
        <w:tc>
          <w:tcPr>
            <w:tcW w:w="1134" w:type="dxa"/>
            <w:vAlign w:val="center"/>
          </w:tcPr>
          <w:p w14:paraId="2A9A4578" w14:textId="1E22FF5C" w:rsidR="00217616" w:rsidRPr="002D6DF9" w:rsidRDefault="008B1964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195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  <w:tr w:rsidR="00217616" w14:paraId="34209F39" w14:textId="77777777" w:rsidTr="00217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5BDE2" w:themeColor="accent2" w:themeTint="9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14AEDE" w14:textId="77777777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85BDE2" w:themeColor="accent2" w:themeTint="99"/>
              <w:left w:val="nil"/>
              <w:bottom w:val="nil"/>
              <w:right w:val="single" w:sz="4" w:space="0" w:color="85BDE2" w:themeColor="accent2" w:themeTint="99"/>
            </w:tcBorders>
            <w:shd w:val="clear" w:color="auto" w:fill="FFFFFF" w:themeFill="background1"/>
            <w:vAlign w:val="center"/>
          </w:tcPr>
          <w:p w14:paraId="018553AB" w14:textId="77777777" w:rsidR="00217616" w:rsidRPr="002D6DF9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3402" w:type="dxa"/>
            <w:gridSpan w:val="2"/>
            <w:tcBorders>
              <w:left w:val="single" w:sz="4" w:space="0" w:color="85BDE2" w:themeColor="accent2" w:themeTint="99"/>
            </w:tcBorders>
            <w:vAlign w:val="center"/>
          </w:tcPr>
          <w:p w14:paraId="72E77280" w14:textId="53781915" w:rsidR="00217616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b/>
                <w:bCs/>
                <w:noProof/>
              </w:rPr>
              <w:t xml:space="preserve">Coste Total: </w:t>
            </w:r>
            <w:r w:rsidR="008B1964">
              <w:rPr>
                <w:b/>
                <w:bCs/>
                <w:noProof/>
              </w:rPr>
              <w:t>285</w:t>
            </w:r>
            <w:r w:rsidR="008B1964" w:rsidRPr="008B1964">
              <w:rPr>
                <w:b/>
                <w:bCs/>
                <w:noProof/>
              </w:rPr>
              <w:t xml:space="preserve"> €</w:t>
            </w:r>
          </w:p>
        </w:tc>
      </w:tr>
    </w:tbl>
    <w:p w14:paraId="62892359" w14:textId="77777777" w:rsidR="00217616" w:rsidRDefault="00217616" w:rsidP="00217616">
      <w:pPr>
        <w:pStyle w:val="Contenido"/>
        <w:rPr>
          <w:b/>
          <w:bCs/>
          <w:noProof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</w:tblGrid>
      <w:tr w:rsidR="00217616" w14:paraId="13C3CBEC" w14:textId="77777777" w:rsidTr="00BC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9" w:type="dxa"/>
            <w:gridSpan w:val="4"/>
            <w:vAlign w:val="center"/>
          </w:tcPr>
          <w:p w14:paraId="421DFEC6" w14:textId="138C919D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t>Cálculo Presupuesto</w:t>
            </w:r>
            <w:r w:rsidR="00412288">
              <w:rPr>
                <w:noProof/>
              </w:rPr>
              <w:t xml:space="preserve"> Estimado</w:t>
            </w:r>
          </w:p>
        </w:tc>
      </w:tr>
      <w:tr w:rsidR="00217616" w14:paraId="08F6CC33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3592CF" w:themeFill="accent2"/>
            <w:vAlign w:val="center"/>
          </w:tcPr>
          <w:p w14:paraId="5972D5FA" w14:textId="77777777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t>Miembro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2587CF55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Coste Bruto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6629BEDA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Amortización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6A8B9C44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Presupuesto</w:t>
            </w:r>
          </w:p>
        </w:tc>
      </w:tr>
      <w:tr w:rsidR="00217616" w14:paraId="4D496395" w14:textId="77777777" w:rsidTr="00BC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Align w:val="center"/>
          </w:tcPr>
          <w:p w14:paraId="7F047ECA" w14:textId="77777777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 w:rsidRPr="002D6DF9">
              <w:rPr>
                <w:b w:val="0"/>
                <w:bCs w:val="0"/>
                <w:noProof/>
                <w:color w:val="auto"/>
              </w:rPr>
              <w:t>Ismael</w:t>
            </w:r>
          </w:p>
        </w:tc>
        <w:tc>
          <w:tcPr>
            <w:tcW w:w="2005" w:type="dxa"/>
            <w:vAlign w:val="center"/>
          </w:tcPr>
          <w:p w14:paraId="6A810969" w14:textId="4E593D40" w:rsidR="00217616" w:rsidRPr="005F2A15" w:rsidRDefault="008B1964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285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  <w:tc>
          <w:tcPr>
            <w:tcW w:w="2005" w:type="dxa"/>
            <w:vAlign w:val="center"/>
          </w:tcPr>
          <w:p w14:paraId="7352EF10" w14:textId="75C6D5DF" w:rsidR="00217616" w:rsidRPr="005F2A15" w:rsidRDefault="008B1964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31,35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  <w:tc>
          <w:tcPr>
            <w:tcW w:w="2005" w:type="dxa"/>
            <w:vAlign w:val="center"/>
          </w:tcPr>
          <w:p w14:paraId="4FAA248F" w14:textId="2C92E965" w:rsidR="00217616" w:rsidRPr="005F2A15" w:rsidRDefault="008B1964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316,35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</w:tbl>
    <w:p w14:paraId="791B7705" w14:textId="289F6447" w:rsidR="00217616" w:rsidRDefault="00217616" w:rsidP="00E01581">
      <w:pPr>
        <w:pStyle w:val="Contenido"/>
        <w:rPr>
          <w:noProof/>
        </w:rPr>
      </w:pPr>
    </w:p>
    <w:p w14:paraId="05D6AD39" w14:textId="00C0503F" w:rsidR="002C52DC" w:rsidRDefault="002C52DC" w:rsidP="00E01581">
      <w:pPr>
        <w:pStyle w:val="Contenido"/>
        <w:rPr>
          <w:noProof/>
        </w:rPr>
      </w:pPr>
      <w:r>
        <w:rPr>
          <w:noProof/>
          <w:color w:val="FF0000"/>
        </w:rPr>
        <w:t>(</w:t>
      </w:r>
      <w:r w:rsidRPr="002C52DC">
        <w:rPr>
          <w:noProof/>
          <w:color w:val="FF0000"/>
        </w:rPr>
        <w:t>*</w:t>
      </w:r>
      <w:r>
        <w:rPr>
          <w:noProof/>
          <w:color w:val="FF0000"/>
        </w:rPr>
        <w:t>)</w:t>
      </w:r>
      <w:bookmarkStart w:id="9" w:name="_Hlk129621293"/>
      <w:r w:rsidRPr="002C52DC">
        <w:rPr>
          <w:noProof/>
          <w:color w:val="auto"/>
        </w:rPr>
        <w:t>Para calcular la amortización inicial se consultaron los articulos referenciados en la bibliografía.</w:t>
      </w:r>
      <w:bookmarkEnd w:id="9"/>
    </w:p>
    <w:p w14:paraId="326D5D41" w14:textId="77777777" w:rsidR="002C52DC" w:rsidRDefault="002C52DC" w:rsidP="00E01581">
      <w:pPr>
        <w:pStyle w:val="Contenido"/>
        <w:rPr>
          <w:noProof/>
        </w:rPr>
      </w:pPr>
    </w:p>
    <w:p w14:paraId="2DB1E06C" w14:textId="7BFA9C05" w:rsidR="00217616" w:rsidRDefault="00217616" w:rsidP="00217616">
      <w:pPr>
        <w:pStyle w:val="Contenido"/>
        <w:rPr>
          <w:b/>
          <w:bCs/>
          <w:noProof/>
        </w:rPr>
      </w:pPr>
      <w:bookmarkStart w:id="10" w:name="_Toc129620882"/>
      <w:r w:rsidRPr="00E503A7">
        <w:rPr>
          <w:rStyle w:val="Ttulo2Car"/>
          <w:b/>
          <w:bCs/>
        </w:rPr>
        <w:t xml:space="preserve">Presupuesto a </w:t>
      </w:r>
      <w:r>
        <w:rPr>
          <w:rStyle w:val="Ttulo2Car"/>
          <w:b/>
          <w:bCs/>
        </w:rPr>
        <w:t>posteriori</w:t>
      </w:r>
      <w:bookmarkEnd w:id="10"/>
      <w:r w:rsidRPr="00752EED">
        <w:rPr>
          <w:b/>
          <w:bCs/>
          <w:noProof/>
        </w:rPr>
        <w:t>:</w:t>
      </w:r>
    </w:p>
    <w:p w14:paraId="38570D06" w14:textId="77777777" w:rsidR="00217616" w:rsidRDefault="00217616" w:rsidP="00217616">
      <w:pPr>
        <w:pStyle w:val="Contenido"/>
        <w:rPr>
          <w:b/>
          <w:bCs/>
          <w:noProof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268"/>
        <w:gridCol w:w="1134"/>
      </w:tblGrid>
      <w:tr w:rsidR="00217616" w14:paraId="29F22F5B" w14:textId="77777777" w:rsidTr="00BC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4"/>
            <w:vAlign w:val="center"/>
          </w:tcPr>
          <w:p w14:paraId="7E9B6156" w14:textId="11E4EEDA" w:rsidR="00217616" w:rsidRDefault="00217616" w:rsidP="00BC1717">
            <w:pPr>
              <w:pStyle w:val="Contenido"/>
              <w:jc w:val="center"/>
              <w:rPr>
                <w:noProof/>
              </w:rPr>
            </w:pPr>
            <w:r>
              <w:rPr>
                <w:noProof/>
              </w:rPr>
              <w:t>Cálculo Coste Total</w:t>
            </w:r>
            <w:r w:rsidR="00412288">
              <w:rPr>
                <w:noProof/>
              </w:rPr>
              <w:t xml:space="preserve"> Real</w:t>
            </w:r>
          </w:p>
        </w:tc>
      </w:tr>
      <w:tr w:rsidR="00217616" w14:paraId="569367AA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592CF" w:themeFill="accent2"/>
            <w:vAlign w:val="center"/>
          </w:tcPr>
          <w:p w14:paraId="4B0F8D80" w14:textId="77777777" w:rsidR="00217616" w:rsidRPr="00217616" w:rsidRDefault="00217616" w:rsidP="00BC1717">
            <w:pPr>
              <w:pStyle w:val="Contenido"/>
              <w:jc w:val="center"/>
              <w:rPr>
                <w:noProof/>
              </w:rPr>
            </w:pPr>
            <w:r w:rsidRPr="00217616">
              <w:rPr>
                <w:noProof/>
              </w:rPr>
              <w:t>Rol</w:t>
            </w:r>
          </w:p>
        </w:tc>
        <w:tc>
          <w:tcPr>
            <w:tcW w:w="1418" w:type="dxa"/>
            <w:shd w:val="clear" w:color="auto" w:fill="3592CF" w:themeFill="accent2"/>
            <w:vAlign w:val="center"/>
          </w:tcPr>
          <w:p w14:paraId="2EB4405E" w14:textId="77777777" w:rsidR="00217616" w:rsidRP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217616">
              <w:rPr>
                <w:b/>
                <w:bCs/>
                <w:noProof/>
              </w:rPr>
              <w:t>Miembro</w:t>
            </w:r>
          </w:p>
        </w:tc>
        <w:tc>
          <w:tcPr>
            <w:tcW w:w="2268" w:type="dxa"/>
            <w:shd w:val="clear" w:color="auto" w:fill="3592CF" w:themeFill="accent2"/>
            <w:vAlign w:val="center"/>
          </w:tcPr>
          <w:p w14:paraId="541619F5" w14:textId="7E109FD1" w:rsidR="00217616" w:rsidRPr="00E503A7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503A7">
              <w:rPr>
                <w:b/>
                <w:bCs/>
                <w:noProof/>
              </w:rPr>
              <w:t xml:space="preserve">Tiempo </w:t>
            </w:r>
            <w:r>
              <w:rPr>
                <w:b/>
                <w:bCs/>
                <w:noProof/>
              </w:rPr>
              <w:t>real</w:t>
            </w:r>
          </w:p>
        </w:tc>
        <w:tc>
          <w:tcPr>
            <w:tcW w:w="1134" w:type="dxa"/>
            <w:shd w:val="clear" w:color="auto" w:fill="3592CF" w:themeFill="accent2"/>
            <w:vAlign w:val="center"/>
          </w:tcPr>
          <w:p w14:paraId="6EEEB49A" w14:textId="77777777" w:rsidR="00217616" w:rsidRPr="00E503A7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E503A7">
              <w:rPr>
                <w:b/>
                <w:bCs/>
                <w:noProof/>
              </w:rPr>
              <w:t>Coste</w:t>
            </w:r>
          </w:p>
        </w:tc>
      </w:tr>
      <w:tr w:rsidR="00217616" w14:paraId="4B3E43EB" w14:textId="77777777" w:rsidTr="00BC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FFCB800" w14:textId="77777777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Desarrollador</w:t>
            </w:r>
          </w:p>
        </w:tc>
        <w:tc>
          <w:tcPr>
            <w:tcW w:w="1418" w:type="dxa"/>
            <w:vAlign w:val="center"/>
          </w:tcPr>
          <w:p w14:paraId="4D2BD0A2" w14:textId="77777777" w:rsidR="00217616" w:rsidRPr="002D6DF9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Ismael</w:t>
            </w:r>
          </w:p>
        </w:tc>
        <w:tc>
          <w:tcPr>
            <w:tcW w:w="2268" w:type="dxa"/>
            <w:vAlign w:val="center"/>
          </w:tcPr>
          <w:p w14:paraId="24EFC1C7" w14:textId="49864D25" w:rsidR="00217616" w:rsidRPr="002D6DF9" w:rsidRDefault="002B7503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03:06</w:t>
            </w:r>
          </w:p>
        </w:tc>
        <w:tc>
          <w:tcPr>
            <w:tcW w:w="1134" w:type="dxa"/>
            <w:vAlign w:val="center"/>
          </w:tcPr>
          <w:p w14:paraId="1CE9AA7D" w14:textId="5912850F" w:rsidR="00217616" w:rsidRPr="002D6DF9" w:rsidRDefault="002B7503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62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  <w:tr w:rsidR="00217616" w14:paraId="64964D64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EC0654A" w14:textId="77777777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Analista</w:t>
            </w:r>
          </w:p>
        </w:tc>
        <w:tc>
          <w:tcPr>
            <w:tcW w:w="1418" w:type="dxa"/>
            <w:vAlign w:val="center"/>
          </w:tcPr>
          <w:p w14:paraId="25FA9656" w14:textId="77777777" w:rsidR="00217616" w:rsidRPr="002D6DF9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2D6DF9">
              <w:rPr>
                <w:noProof/>
                <w:color w:val="auto"/>
              </w:rPr>
              <w:t>Ismael</w:t>
            </w:r>
          </w:p>
        </w:tc>
        <w:tc>
          <w:tcPr>
            <w:tcW w:w="2268" w:type="dxa"/>
            <w:vAlign w:val="center"/>
          </w:tcPr>
          <w:p w14:paraId="19661B8A" w14:textId="37538BA8" w:rsidR="00217616" w:rsidRPr="002D6DF9" w:rsidRDefault="002B7503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04:48</w:t>
            </w:r>
          </w:p>
        </w:tc>
        <w:tc>
          <w:tcPr>
            <w:tcW w:w="1134" w:type="dxa"/>
            <w:vAlign w:val="center"/>
          </w:tcPr>
          <w:p w14:paraId="7D3B3CBE" w14:textId="47D6AE8A" w:rsidR="00217616" w:rsidRPr="002D6DF9" w:rsidRDefault="002B7503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144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  <w:tr w:rsidR="00217616" w14:paraId="3B9E9C16" w14:textId="77777777" w:rsidTr="00BC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5BDE2" w:themeColor="accent2" w:themeTint="99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23E5A5" w14:textId="77777777" w:rsidR="00217616" w:rsidRPr="002D6DF9" w:rsidRDefault="00217616" w:rsidP="00BC1717">
            <w:pPr>
              <w:pStyle w:val="Contenido"/>
              <w:jc w:val="center"/>
              <w:rPr>
                <w:noProof/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85BDE2" w:themeColor="accent2" w:themeTint="99"/>
              <w:left w:val="nil"/>
              <w:bottom w:val="nil"/>
              <w:right w:val="single" w:sz="4" w:space="0" w:color="85BDE2" w:themeColor="accent2" w:themeTint="99"/>
            </w:tcBorders>
            <w:shd w:val="clear" w:color="auto" w:fill="FFFFFF" w:themeFill="background1"/>
            <w:vAlign w:val="center"/>
          </w:tcPr>
          <w:p w14:paraId="7D2DCF7E" w14:textId="77777777" w:rsidR="00217616" w:rsidRPr="002D6DF9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3402" w:type="dxa"/>
            <w:gridSpan w:val="2"/>
            <w:tcBorders>
              <w:left w:val="single" w:sz="4" w:space="0" w:color="85BDE2" w:themeColor="accent2" w:themeTint="99"/>
            </w:tcBorders>
            <w:vAlign w:val="center"/>
          </w:tcPr>
          <w:p w14:paraId="617E0BFC" w14:textId="2C50A359" w:rsidR="00217616" w:rsidRDefault="00217616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b/>
                <w:bCs/>
                <w:noProof/>
              </w:rPr>
              <w:t xml:space="preserve">Coste Total: </w:t>
            </w:r>
            <w:r w:rsidR="002B7503">
              <w:rPr>
                <w:b/>
                <w:bCs/>
                <w:noProof/>
              </w:rPr>
              <w:t>206</w:t>
            </w:r>
            <w:r w:rsidR="002B7503" w:rsidRPr="002B7503">
              <w:rPr>
                <w:b/>
                <w:bCs/>
                <w:noProof/>
              </w:rPr>
              <w:t xml:space="preserve"> €</w:t>
            </w:r>
          </w:p>
        </w:tc>
      </w:tr>
    </w:tbl>
    <w:p w14:paraId="4ED6D427" w14:textId="77777777" w:rsidR="00217616" w:rsidRDefault="00217616" w:rsidP="00217616">
      <w:pPr>
        <w:pStyle w:val="Contenido"/>
        <w:rPr>
          <w:b/>
          <w:bCs/>
          <w:noProof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</w:tblGrid>
      <w:tr w:rsidR="00217616" w14:paraId="66DB60B8" w14:textId="77777777" w:rsidTr="00BC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9" w:type="dxa"/>
            <w:gridSpan w:val="4"/>
            <w:vAlign w:val="center"/>
          </w:tcPr>
          <w:p w14:paraId="2295C60B" w14:textId="61C30374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t>Cálculo Presupuesto</w:t>
            </w:r>
            <w:r w:rsidR="00412288">
              <w:rPr>
                <w:noProof/>
              </w:rPr>
              <w:t xml:space="preserve"> Real</w:t>
            </w:r>
          </w:p>
        </w:tc>
      </w:tr>
      <w:tr w:rsidR="00217616" w14:paraId="3AB60F7F" w14:textId="77777777" w:rsidTr="00BC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3592CF" w:themeFill="accent2"/>
            <w:vAlign w:val="center"/>
          </w:tcPr>
          <w:p w14:paraId="091A730D" w14:textId="77777777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t>Miembro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56BC6508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Coste Bruto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147CBD4C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Amortización</w:t>
            </w:r>
          </w:p>
        </w:tc>
        <w:tc>
          <w:tcPr>
            <w:tcW w:w="2005" w:type="dxa"/>
            <w:shd w:val="clear" w:color="auto" w:fill="3592CF" w:themeFill="accent2"/>
            <w:vAlign w:val="center"/>
          </w:tcPr>
          <w:p w14:paraId="1076DAD6" w14:textId="77777777" w:rsidR="00217616" w:rsidRDefault="00217616" w:rsidP="00BC1717">
            <w:pPr>
              <w:pStyle w:val="Conteni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Presupuesto</w:t>
            </w:r>
          </w:p>
        </w:tc>
      </w:tr>
      <w:tr w:rsidR="00217616" w14:paraId="29220B6D" w14:textId="77777777" w:rsidTr="00BC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vAlign w:val="center"/>
          </w:tcPr>
          <w:p w14:paraId="757D471C" w14:textId="77777777" w:rsidR="00217616" w:rsidRDefault="00217616" w:rsidP="00BC1717">
            <w:pPr>
              <w:pStyle w:val="Contenido"/>
              <w:jc w:val="center"/>
              <w:rPr>
                <w:b w:val="0"/>
                <w:bCs w:val="0"/>
                <w:noProof/>
              </w:rPr>
            </w:pPr>
            <w:r w:rsidRPr="002D6DF9">
              <w:rPr>
                <w:b w:val="0"/>
                <w:bCs w:val="0"/>
                <w:noProof/>
                <w:color w:val="auto"/>
              </w:rPr>
              <w:t>Ismael</w:t>
            </w:r>
          </w:p>
        </w:tc>
        <w:tc>
          <w:tcPr>
            <w:tcW w:w="2005" w:type="dxa"/>
            <w:vAlign w:val="center"/>
          </w:tcPr>
          <w:p w14:paraId="621E046A" w14:textId="62A4024A" w:rsidR="00217616" w:rsidRPr="005F2A15" w:rsidRDefault="002B7503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206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  <w:tc>
          <w:tcPr>
            <w:tcW w:w="2005" w:type="dxa"/>
            <w:vAlign w:val="center"/>
          </w:tcPr>
          <w:p w14:paraId="349C5177" w14:textId="58B4F0E5" w:rsidR="00217616" w:rsidRPr="005F2A15" w:rsidRDefault="002B7503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22,66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  <w:tc>
          <w:tcPr>
            <w:tcW w:w="2005" w:type="dxa"/>
            <w:vAlign w:val="center"/>
          </w:tcPr>
          <w:p w14:paraId="6BEE1ED7" w14:textId="0E03A5FF" w:rsidR="00217616" w:rsidRPr="005F2A15" w:rsidRDefault="002B7503" w:rsidP="00BC1717">
            <w:pPr>
              <w:pStyle w:val="Conteni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228,66</w:t>
            </w:r>
            <w:r w:rsidRPr="0018185B">
              <w:rPr>
                <w:noProof/>
                <w:color w:val="auto"/>
              </w:rPr>
              <w:t xml:space="preserve"> €</w:t>
            </w:r>
          </w:p>
        </w:tc>
      </w:tr>
    </w:tbl>
    <w:p w14:paraId="4ABDC430" w14:textId="3AAF7B56" w:rsidR="006B0F82" w:rsidRPr="00814C50" w:rsidRDefault="006B0F82" w:rsidP="00E01581">
      <w:pPr>
        <w:pStyle w:val="Contenido"/>
        <w:rPr>
          <w:noProof/>
        </w:rPr>
      </w:pPr>
      <w:r w:rsidRPr="00814C50">
        <w:rPr>
          <w:noProof/>
        </w:rPr>
        <w:br w:type="page"/>
      </w:r>
    </w:p>
    <w:p w14:paraId="225EA18C" w14:textId="501CD882" w:rsidR="00E01581" w:rsidRPr="00814C50" w:rsidRDefault="00814C50" w:rsidP="00653004">
      <w:pPr>
        <w:pStyle w:val="Ttulo1"/>
        <w:rPr>
          <w:noProof/>
        </w:rPr>
      </w:pPr>
      <w:bookmarkStart w:id="11" w:name="_Toc129620883"/>
      <w:r w:rsidRPr="00814C50">
        <w:rPr>
          <w:noProof/>
        </w:rPr>
        <w:lastRenderedPageBreak/>
        <w:t>Conclusiones</w:t>
      </w:r>
      <w:bookmarkEnd w:id="11"/>
    </w:p>
    <w:p w14:paraId="063D15BA" w14:textId="70445292" w:rsidR="006B0F82" w:rsidRPr="00814C50" w:rsidRDefault="002B7503" w:rsidP="00E01581">
      <w:pPr>
        <w:pStyle w:val="Contenido"/>
        <w:rPr>
          <w:noProof/>
        </w:rPr>
      </w:pPr>
      <w:r>
        <w:rPr>
          <w:color w:val="auto"/>
        </w:rPr>
        <w:t>Viendo ambos presupuestos se aprecia que la estimación inicial fue notablemente superior a lo real. Esto es debido al desconocimiento de las tareas en el momento de realizar dicha estimación inicial. Por esto, el presupuesto real acaba siendo menor que el estimado.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12" w:name="_Toc129620884"/>
      <w:r w:rsidRPr="00814C50">
        <w:rPr>
          <w:noProof/>
        </w:rPr>
        <w:lastRenderedPageBreak/>
        <w:t>Bibliografía</w:t>
      </w:r>
      <w:bookmarkEnd w:id="12"/>
    </w:p>
    <w:p w14:paraId="20A56493" w14:textId="77777777" w:rsidR="00F216FC" w:rsidRDefault="00F216FC" w:rsidP="00F216FC">
      <w:pPr>
        <w:pStyle w:val="Contenido"/>
        <w:ind w:left="720"/>
        <w:rPr>
          <w:noProof/>
          <w:color w:val="auto"/>
        </w:rPr>
      </w:pPr>
    </w:p>
    <w:p w14:paraId="041028CF" w14:textId="77777777" w:rsidR="00F216FC" w:rsidRDefault="00000000" w:rsidP="00F216FC">
      <w:pPr>
        <w:pStyle w:val="Contenido"/>
        <w:numPr>
          <w:ilvl w:val="0"/>
          <w:numId w:val="9"/>
        </w:numPr>
        <w:rPr>
          <w:noProof/>
          <w:color w:val="auto"/>
        </w:rPr>
      </w:pPr>
      <w:hyperlink r:id="rId9" w:history="1">
        <w:r w:rsidR="00F216FC" w:rsidRPr="0071099F">
          <w:rPr>
            <w:rStyle w:val="Hipervnculo"/>
            <w:noProof/>
          </w:rPr>
          <w:t>https://getquipu.com/blog/cuanto-cuesta-contratar-un-trabajador</w:t>
        </w:r>
      </w:hyperlink>
    </w:p>
    <w:p w14:paraId="7AFA32A9" w14:textId="77777777" w:rsidR="00F216FC" w:rsidRPr="00135EFA" w:rsidRDefault="00F216FC" w:rsidP="00F216FC">
      <w:pPr>
        <w:pStyle w:val="Contenido"/>
        <w:ind w:left="720"/>
        <w:rPr>
          <w:noProof/>
          <w:color w:val="auto"/>
        </w:rPr>
      </w:pPr>
    </w:p>
    <w:p w14:paraId="6B7676B3" w14:textId="77777777" w:rsidR="00F216FC" w:rsidRDefault="00000000" w:rsidP="00F216FC">
      <w:pPr>
        <w:pStyle w:val="Contenido"/>
        <w:numPr>
          <w:ilvl w:val="0"/>
          <w:numId w:val="9"/>
        </w:numPr>
        <w:rPr>
          <w:noProof/>
          <w:color w:val="auto"/>
        </w:rPr>
      </w:pPr>
      <w:hyperlink r:id="rId10" w:history="1">
        <w:r w:rsidR="00F216FC" w:rsidRPr="0071099F">
          <w:rPr>
            <w:rStyle w:val="Hipervnculo"/>
            <w:noProof/>
          </w:rPr>
          <w:t>https://www.holded.com/es/blog/amortizacion-de-equipos-informaticos</w:t>
        </w:r>
      </w:hyperlink>
    </w:p>
    <w:p w14:paraId="3AB4B43A" w14:textId="77777777" w:rsidR="00F216FC" w:rsidRDefault="00F216FC" w:rsidP="00F216FC">
      <w:pPr>
        <w:pStyle w:val="Contenido"/>
        <w:ind w:left="720"/>
        <w:rPr>
          <w:noProof/>
          <w:color w:val="auto"/>
        </w:rPr>
      </w:pPr>
    </w:p>
    <w:p w14:paraId="4172F102" w14:textId="77777777" w:rsidR="00F216FC" w:rsidRDefault="00000000" w:rsidP="00F216FC">
      <w:pPr>
        <w:pStyle w:val="Contenido"/>
        <w:numPr>
          <w:ilvl w:val="0"/>
          <w:numId w:val="9"/>
        </w:numPr>
        <w:rPr>
          <w:noProof/>
          <w:color w:val="auto"/>
        </w:rPr>
      </w:pPr>
      <w:hyperlink r:id="rId11" w:history="1">
        <w:r w:rsidR="00F216FC" w:rsidRPr="0071099F">
          <w:rPr>
            <w:rStyle w:val="Hipervnculo"/>
            <w:noProof/>
          </w:rPr>
          <w:t>https://z1gestion.es/margen-de-beneficio-y-precio-de-un-proyecto</w:t>
        </w:r>
      </w:hyperlink>
    </w:p>
    <w:p w14:paraId="7194AEB1" w14:textId="77777777" w:rsidR="00F216FC" w:rsidRDefault="00F216FC" w:rsidP="00F216FC">
      <w:pPr>
        <w:pStyle w:val="Prrafodelista"/>
        <w:rPr>
          <w:noProof/>
          <w:color w:val="auto"/>
        </w:rPr>
      </w:pPr>
    </w:p>
    <w:p w14:paraId="6FFEBBC0" w14:textId="77777777" w:rsidR="00F216FC" w:rsidRDefault="00000000" w:rsidP="00F216FC">
      <w:pPr>
        <w:pStyle w:val="Contenido"/>
        <w:numPr>
          <w:ilvl w:val="0"/>
          <w:numId w:val="9"/>
        </w:numPr>
        <w:rPr>
          <w:noProof/>
          <w:color w:val="auto"/>
        </w:rPr>
      </w:pPr>
      <w:hyperlink r:id="rId12" w:history="1">
        <w:r w:rsidR="00F216FC" w:rsidRPr="0071099F">
          <w:rPr>
            <w:rStyle w:val="Hipervnculo"/>
            <w:noProof/>
          </w:rPr>
          <w:t>https://www.tiendanube.com/blog/como-calcular-el-margen-de-ganancia</w:t>
        </w:r>
      </w:hyperlink>
    </w:p>
    <w:p w14:paraId="1595912B" w14:textId="043555C5" w:rsidR="00E01581" w:rsidRPr="00814C50" w:rsidRDefault="00E01581" w:rsidP="00E01581">
      <w:pPr>
        <w:pStyle w:val="Contenido"/>
        <w:rPr>
          <w:noProof/>
          <w:color w:val="auto"/>
        </w:rPr>
      </w:pPr>
    </w:p>
    <w:sectPr w:rsidR="00E01581" w:rsidRPr="00814C50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66A7" w14:textId="77777777" w:rsidR="00426622" w:rsidRDefault="00426622">
      <w:r>
        <w:separator/>
      </w:r>
    </w:p>
    <w:p w14:paraId="0AB7D8DB" w14:textId="77777777" w:rsidR="00426622" w:rsidRDefault="00426622"/>
  </w:endnote>
  <w:endnote w:type="continuationSeparator" w:id="0">
    <w:p w14:paraId="0AD5408C" w14:textId="77777777" w:rsidR="00426622" w:rsidRDefault="00426622">
      <w:r>
        <w:continuationSeparator/>
      </w:r>
    </w:p>
    <w:p w14:paraId="3219E98A" w14:textId="77777777" w:rsidR="00426622" w:rsidRDefault="00426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4D1C" w14:textId="77777777" w:rsidR="00426622" w:rsidRDefault="00426622">
      <w:r>
        <w:separator/>
      </w:r>
    </w:p>
    <w:p w14:paraId="52331352" w14:textId="77777777" w:rsidR="00426622" w:rsidRDefault="00426622"/>
  </w:footnote>
  <w:footnote w:type="continuationSeparator" w:id="0">
    <w:p w14:paraId="1D627417" w14:textId="77777777" w:rsidR="00426622" w:rsidRDefault="00426622">
      <w:r>
        <w:continuationSeparator/>
      </w:r>
    </w:p>
    <w:p w14:paraId="650C572B" w14:textId="77777777" w:rsidR="00426622" w:rsidRDefault="00426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2F21"/>
    <w:multiLevelType w:val="hybridMultilevel"/>
    <w:tmpl w:val="4B987DC6"/>
    <w:lvl w:ilvl="0" w:tplc="A0F0C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6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5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8"/>
  </w:num>
  <w:num w:numId="8" w16cid:durableId="323434880">
    <w:abstractNumId w:val="3"/>
  </w:num>
  <w:num w:numId="9" w16cid:durableId="1150292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A0150"/>
    <w:rsid w:val="000D1D8C"/>
    <w:rsid w:val="000E63C9"/>
    <w:rsid w:val="00130E9D"/>
    <w:rsid w:val="00150A6D"/>
    <w:rsid w:val="00185B35"/>
    <w:rsid w:val="001F2BC8"/>
    <w:rsid w:val="001F5F6B"/>
    <w:rsid w:val="002079A2"/>
    <w:rsid w:val="00217616"/>
    <w:rsid w:val="00243EBC"/>
    <w:rsid w:val="00246A35"/>
    <w:rsid w:val="00284348"/>
    <w:rsid w:val="002B7503"/>
    <w:rsid w:val="002C52DC"/>
    <w:rsid w:val="002E15E4"/>
    <w:rsid w:val="002F51F5"/>
    <w:rsid w:val="00312137"/>
    <w:rsid w:val="00330359"/>
    <w:rsid w:val="0033762F"/>
    <w:rsid w:val="00347E7A"/>
    <w:rsid w:val="00360494"/>
    <w:rsid w:val="00366C7E"/>
    <w:rsid w:val="00370A5C"/>
    <w:rsid w:val="00384EA3"/>
    <w:rsid w:val="003A39A1"/>
    <w:rsid w:val="003C2191"/>
    <w:rsid w:val="003C7994"/>
    <w:rsid w:val="003D3863"/>
    <w:rsid w:val="004110DE"/>
    <w:rsid w:val="00412288"/>
    <w:rsid w:val="00426622"/>
    <w:rsid w:val="0044085A"/>
    <w:rsid w:val="004B21A5"/>
    <w:rsid w:val="004E5FEE"/>
    <w:rsid w:val="004F20DC"/>
    <w:rsid w:val="005037F0"/>
    <w:rsid w:val="00516A86"/>
    <w:rsid w:val="005275F6"/>
    <w:rsid w:val="00572102"/>
    <w:rsid w:val="00573920"/>
    <w:rsid w:val="005F1BB0"/>
    <w:rsid w:val="005F484E"/>
    <w:rsid w:val="00653004"/>
    <w:rsid w:val="00656C4D"/>
    <w:rsid w:val="00676D44"/>
    <w:rsid w:val="006B0F82"/>
    <w:rsid w:val="006E5716"/>
    <w:rsid w:val="007046E0"/>
    <w:rsid w:val="00714FE3"/>
    <w:rsid w:val="007302B3"/>
    <w:rsid w:val="00730733"/>
    <w:rsid w:val="007309A6"/>
    <w:rsid w:val="00730E3A"/>
    <w:rsid w:val="00736AAF"/>
    <w:rsid w:val="00765B2A"/>
    <w:rsid w:val="00783A34"/>
    <w:rsid w:val="007841C6"/>
    <w:rsid w:val="007C6B52"/>
    <w:rsid w:val="007D16C5"/>
    <w:rsid w:val="00814C50"/>
    <w:rsid w:val="00862FE4"/>
    <w:rsid w:val="0086389A"/>
    <w:rsid w:val="0087605E"/>
    <w:rsid w:val="008941AE"/>
    <w:rsid w:val="008B1964"/>
    <w:rsid w:val="008B1FEE"/>
    <w:rsid w:val="008E3D6E"/>
    <w:rsid w:val="00903C32"/>
    <w:rsid w:val="00916B16"/>
    <w:rsid w:val="009173B9"/>
    <w:rsid w:val="00925AE4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964CE"/>
    <w:rsid w:val="00AB02A7"/>
    <w:rsid w:val="00AC29F3"/>
    <w:rsid w:val="00B04118"/>
    <w:rsid w:val="00B13F26"/>
    <w:rsid w:val="00B231E5"/>
    <w:rsid w:val="00B460F1"/>
    <w:rsid w:val="00B67B1F"/>
    <w:rsid w:val="00BF705A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620B0"/>
    <w:rsid w:val="00E81B40"/>
    <w:rsid w:val="00EF555B"/>
    <w:rsid w:val="00F027BB"/>
    <w:rsid w:val="00F11DCF"/>
    <w:rsid w:val="00F162EA"/>
    <w:rsid w:val="00F216FC"/>
    <w:rsid w:val="00F52D27"/>
    <w:rsid w:val="00F83527"/>
    <w:rsid w:val="00F876E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16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1228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iendanube.com/blog/como-calcular-el-margen-de-gananc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1gestion.es/margen-de-beneficio-y-precio-de-un-proyect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olded.com/es/blog/amortizacion-de-equipos-informat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quipu.com/blog/cuanto-cuesta-contratar-un-trabajado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66B97"/>
    <w:rsid w:val="006B60FC"/>
    <w:rsid w:val="0074422B"/>
    <w:rsid w:val="00A35507"/>
    <w:rsid w:val="00AC50DE"/>
    <w:rsid w:val="00B31E58"/>
    <w:rsid w:val="00B40682"/>
    <w:rsid w:val="00B538AF"/>
    <w:rsid w:val="00CF6F26"/>
    <w:rsid w:val="00E0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169</TotalTime>
  <Pages>9</Pages>
  <Words>726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ISMAEL</cp:lastModifiedBy>
  <cp:revision>13</cp:revision>
  <cp:lastPrinted>2006-08-01T17:47:00Z</cp:lastPrinted>
  <dcterms:created xsi:type="dcterms:W3CDTF">2023-02-15T16:33:00Z</dcterms:created>
  <dcterms:modified xsi:type="dcterms:W3CDTF">2023-03-16T14:26:00Z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