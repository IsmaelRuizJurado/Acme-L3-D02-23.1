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6EBF" w14:textId="51C17820" w:rsidR="00D077E9" w:rsidRPr="0055312D" w:rsidRDefault="00B13F26" w:rsidP="00D70D02">
      <w:r w:rsidRPr="0055312D"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5531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55312D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55312D" w:rsidRDefault="00D077E9" w:rsidP="00AB02A7">
            <w:r w:rsidRPr="0055312D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5F1CB789" w:rsidR="00D077E9" w:rsidRDefault="00FF687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Planning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01DD3D88" w14:textId="5F1CB789" w:rsidR="00D077E9" w:rsidRDefault="00FF687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55312D" w:rsidRDefault="00D077E9" w:rsidP="00AB02A7">
            <w:r w:rsidRPr="0055312D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55312D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55312D" w:rsidRDefault="00676D44" w:rsidP="00AB02A7">
            <w:r w:rsidRPr="0055312D">
              <w:rPr>
                <w:rStyle w:val="SubttuloCar"/>
                <w:b w:val="0"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49C06EC5" w:rsidR="00676D44" w:rsidRDefault="003A1C22">
                                  <w:r>
                                    <w:t>Miembros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6ED67FAD" w14:textId="1468362E" w:rsidR="00676D44" w:rsidRDefault="00676D44" w:rsidP="00676D4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Antonio</w:t>
                                  </w:r>
                                  <w:r w:rsidR="00B13F26">
                                    <w:t xml:space="preserve"> José López Cubiles</w:t>
                                  </w:r>
                                </w:p>
                                <w:p w14:paraId="7CF32ED7" w14:textId="01063EEF" w:rsidR="005B280D" w:rsidRDefault="005B280D" w:rsidP="005B280D">
                                  <w:pPr>
                                    <w:pStyle w:val="Prrafodelista"/>
                                  </w:pPr>
                                  <w:r>
                                    <w:t>(antlopcub@alum.us.es)</w:t>
                                  </w:r>
                                </w:p>
                                <w:p w14:paraId="7490A9B1" w14:textId="6EBBFDA3" w:rsidR="00676D44" w:rsidRDefault="00676D44" w:rsidP="005B280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" stroked="f">
                      <v:textbox>
                        <w:txbxContent>
                          <w:p w14:paraId="0655F5D1" w14:textId="49C06EC5" w:rsidR="00676D44" w:rsidRDefault="003A1C22">
                            <w:r>
                              <w:t>Miembros</w:t>
                            </w:r>
                            <w:r w:rsidR="00676D44">
                              <w:t>:</w:t>
                            </w:r>
                          </w:p>
                          <w:p w14:paraId="6ED67FAD" w14:textId="1468362E" w:rsidR="00676D44" w:rsidRDefault="00676D44" w:rsidP="00676D4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Antonio</w:t>
                            </w:r>
                            <w:r w:rsidR="00B13F26">
                              <w:t xml:space="preserve"> José López Cubiles</w:t>
                            </w:r>
                          </w:p>
                          <w:p w14:paraId="7CF32ED7" w14:textId="01063EEF" w:rsidR="005B280D" w:rsidRDefault="005B280D" w:rsidP="005B280D">
                            <w:pPr>
                              <w:pStyle w:val="Prrafodelista"/>
                            </w:pPr>
                            <w:r>
                              <w:t>(antlopcub@alum.us.es)</w:t>
                            </w:r>
                          </w:p>
                          <w:p w14:paraId="7490A9B1" w14:textId="6EBBFDA3" w:rsidR="00676D44" w:rsidRDefault="00676D44" w:rsidP="005B280D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55312D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4EF60F5D" w:rsidR="00D077E9" w:rsidRPr="0055312D" w:rsidRDefault="00C24FE4" w:rsidP="00AB02A7">
            <w:r>
              <w:t>01</w:t>
            </w:r>
            <w:r w:rsidR="006B0F82" w:rsidRPr="0055312D">
              <w:t>-</w:t>
            </w:r>
            <w:r>
              <w:t>04</w:t>
            </w:r>
            <w:r w:rsidR="006B0F82" w:rsidRPr="0055312D">
              <w:t>-2023</w:t>
            </w:r>
          </w:p>
          <w:p w14:paraId="21D13EA7" w14:textId="77777777" w:rsidR="00D077E9" w:rsidRPr="0055312D" w:rsidRDefault="00D077E9" w:rsidP="00AB02A7">
            <w:pPr>
              <w:rPr>
                <w:sz w:val="10"/>
                <w:szCs w:val="10"/>
              </w:rPr>
            </w:pPr>
            <w:r w:rsidRPr="0055312D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  <w:p w14:paraId="60664414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  <w:p w14:paraId="4E4EA4C8" w14:textId="020CCEF7" w:rsidR="00D077E9" w:rsidRPr="0055312D" w:rsidRDefault="00824853" w:rsidP="00AB02A7">
            <w:sdt>
              <w:sdt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EndPr/>
              <w:sdtContent>
                <w:r w:rsidR="003A1C22" w:rsidRPr="0055312D">
                  <w:t>Gr</w:t>
                </w:r>
                <w:r w:rsidR="006B0F82" w:rsidRPr="0055312D">
                  <w:t>up</w:t>
                </w:r>
                <w:r w:rsidR="003A1C22" w:rsidRPr="0055312D">
                  <w:t>o</w:t>
                </w:r>
                <w:r w:rsidR="00676D44" w:rsidRPr="0055312D">
                  <w:t>: C1.02.10</w:t>
                </w:r>
              </w:sdtContent>
            </w:sdt>
          </w:p>
          <w:p w14:paraId="3A146D9D" w14:textId="49EF5530" w:rsidR="00D077E9" w:rsidRPr="0055312D" w:rsidRDefault="003A1C22" w:rsidP="00AB02A7">
            <w:pPr>
              <w:rPr>
                <w:u w:val="single"/>
              </w:rPr>
            </w:pPr>
            <w:r w:rsidRPr="0055312D">
              <w:t>Repositorio</w:t>
            </w:r>
            <w:r w:rsidR="00676D44" w:rsidRPr="0055312D">
              <w:t>:  https://github.com/jescarcon/Acme-L3-D01</w:t>
            </w:r>
            <w:r w:rsidR="00FF6871" w:rsidRPr="0055312D">
              <w:t>-23.1</w:t>
            </w:r>
          </w:p>
          <w:p w14:paraId="3CBDFB86" w14:textId="77777777" w:rsidR="00D077E9" w:rsidRPr="0055312D" w:rsidRDefault="00D077E9" w:rsidP="00AB02A7">
            <w:pPr>
              <w:rPr>
                <w:sz w:val="10"/>
                <w:szCs w:val="10"/>
              </w:rPr>
            </w:pPr>
          </w:p>
        </w:tc>
      </w:tr>
    </w:tbl>
    <w:p w14:paraId="2C577B45" w14:textId="17560856" w:rsidR="006B0F82" w:rsidRPr="0055312D" w:rsidRDefault="006B0F82" w:rsidP="00AB02A7">
      <w:pPr>
        <w:spacing w:after="200"/>
      </w:pPr>
      <w:r w:rsidRPr="0055312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12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55312D" w:rsidRDefault="006B0F82">
      <w:pPr>
        <w:spacing w:after="200"/>
      </w:pPr>
      <w:r w:rsidRPr="0055312D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2025F1D1" w:rsidR="00653004" w:rsidRPr="0055312D" w:rsidRDefault="00653004">
          <w:pPr>
            <w:pStyle w:val="TtuloTDC"/>
            <w:rPr>
              <w:rStyle w:val="Ttulo1Car"/>
            </w:rPr>
          </w:pPr>
          <w:r w:rsidRPr="0055312D">
            <w:rPr>
              <w:rStyle w:val="Ttulo1Car"/>
            </w:rPr>
            <w:t>Tabl</w:t>
          </w:r>
          <w:r w:rsidR="003A1C22" w:rsidRPr="0055312D">
            <w:rPr>
              <w:rStyle w:val="Ttulo1Car"/>
            </w:rPr>
            <w:t>a de Contenido</w:t>
          </w:r>
          <w:r w:rsidRPr="0055312D">
            <w:rPr>
              <w:rStyle w:val="Ttulo1Car"/>
            </w:rPr>
            <w:t>s</w:t>
          </w:r>
        </w:p>
        <w:p w14:paraId="03FABF68" w14:textId="77777777" w:rsidR="00370A5C" w:rsidRPr="0055312D" w:rsidRDefault="00370A5C" w:rsidP="00370A5C">
          <w:pPr>
            <w:rPr>
              <w:lang w:eastAsia="ja-JP"/>
            </w:rPr>
          </w:pPr>
        </w:p>
        <w:p w14:paraId="472732E5" w14:textId="4D3508B2" w:rsidR="00494B68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55312D">
            <w:rPr>
              <w:color w:val="auto"/>
            </w:rPr>
            <w:fldChar w:fldCharType="begin"/>
          </w:r>
          <w:r w:rsidRPr="0055312D">
            <w:rPr>
              <w:color w:val="auto"/>
            </w:rPr>
            <w:instrText xml:space="preserve"> TOC \o "1-3" \h \z \u </w:instrText>
          </w:r>
          <w:r w:rsidRPr="0055312D">
            <w:rPr>
              <w:color w:val="auto"/>
            </w:rPr>
            <w:fldChar w:fldCharType="separate"/>
          </w:r>
          <w:hyperlink w:anchor="_Toc129983122" w:history="1">
            <w:r w:rsidR="00494B68" w:rsidRPr="00EE3C44">
              <w:rPr>
                <w:rStyle w:val="Hipervnculo"/>
                <w:noProof/>
              </w:rPr>
              <w:t>Resumen Ejecutivo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_Toc129983122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3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45D85DB9" w14:textId="3A4107CF" w:rsidR="00494B68" w:rsidRDefault="0082485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3" w:history="1">
            <w:r w:rsidR="00494B68" w:rsidRPr="00EE3C44">
              <w:rPr>
                <w:rStyle w:val="Hipervnculo"/>
                <w:noProof/>
              </w:rPr>
              <w:t>Historial de Versiones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_Toc129983123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4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18905694" w14:textId="7DC30F6D" w:rsidR="00494B68" w:rsidRDefault="0082485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4" w:history="1">
            <w:r w:rsidR="00494B68" w:rsidRPr="00EE3C44">
              <w:rPr>
                <w:rStyle w:val="Hipervnculo"/>
                <w:noProof/>
              </w:rPr>
              <w:t>Introducción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_Toc129983124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5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74563378" w14:textId="3A57FA78" w:rsidR="00494B68" w:rsidRDefault="0082485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5" w:history="1">
            <w:r w:rsidR="00494B68" w:rsidRPr="00EE3C44">
              <w:rPr>
                <w:rStyle w:val="Hipervnculo"/>
                <w:noProof/>
              </w:rPr>
              <w:t>Contents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_Toc129983125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6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2A017C47" w14:textId="2DDC7FEA" w:rsidR="00494B68" w:rsidRDefault="0082485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6" w:history="1">
            <w:r w:rsidR="00494B68" w:rsidRPr="00EE3C44">
              <w:rPr>
                <w:rStyle w:val="Hipervnculo"/>
                <w:noProof/>
              </w:rPr>
              <w:t>Creación rol Student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_Toc129983126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7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16098909" w14:textId="4F13932B" w:rsidR="00494B68" w:rsidRDefault="0082485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7" w:history="1">
            <w:r w:rsidR="00494B68" w:rsidRPr="00EE3C44">
              <w:rPr>
                <w:rStyle w:val="Hipervnculo"/>
                <w:noProof/>
              </w:rPr>
              <w:t>Creación clase enrolment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_Toc129983127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7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06DADE90" w14:textId="6B1CC8CC" w:rsidR="00494B68" w:rsidRDefault="0082485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8" w:history="1">
            <w:r w:rsidR="00494B68" w:rsidRPr="00EE3C44">
              <w:rPr>
                <w:rStyle w:val="Hipervnculo"/>
                <w:noProof/>
              </w:rPr>
              <w:t>Creación clase activities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_Toc129983128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7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1598E7F2" w14:textId="4E8E277B" w:rsidR="00494B68" w:rsidRDefault="0082485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29" w:history="1">
            <w:r w:rsidR="00494B68" w:rsidRPr="00EE3C44">
              <w:rPr>
                <w:rStyle w:val="Hipervnculo"/>
                <w:noProof/>
              </w:rPr>
              <w:t>Creación clase dashboards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_Toc129983129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8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2606FA25" w14:textId="0682BEEF" w:rsidR="00494B68" w:rsidRDefault="00824853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0" w:history="1">
            <w:r w:rsidR="00494B68" w:rsidRPr="00EE3C44">
              <w:rPr>
                <w:rStyle w:val="Hipervnculo"/>
                <w:noProof/>
              </w:rPr>
              <w:t>Testing Requirements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_Toc129983130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8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74B71F00" w14:textId="26B1934A" w:rsidR="00494B68" w:rsidRDefault="0082485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1" w:history="1">
            <w:r w:rsidR="00494B68" w:rsidRPr="00EE3C44">
              <w:rPr>
                <w:rStyle w:val="Hipervnculo"/>
                <w:noProof/>
              </w:rPr>
              <w:t>Conclusiones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_Toc129983131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11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302D40BB" w14:textId="5ADF7AA8" w:rsidR="00494B68" w:rsidRDefault="00824853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83132" w:history="1">
            <w:r w:rsidR="00494B68" w:rsidRPr="00EE3C44">
              <w:rPr>
                <w:rStyle w:val="Hipervnculo"/>
                <w:noProof/>
              </w:rPr>
              <w:t>Bibliografía</w:t>
            </w:r>
            <w:r w:rsidR="00494B68">
              <w:rPr>
                <w:noProof/>
                <w:webHidden/>
              </w:rPr>
              <w:tab/>
            </w:r>
            <w:r w:rsidR="00494B68">
              <w:rPr>
                <w:noProof/>
                <w:webHidden/>
              </w:rPr>
              <w:fldChar w:fldCharType="begin"/>
            </w:r>
            <w:r w:rsidR="00494B68">
              <w:rPr>
                <w:noProof/>
                <w:webHidden/>
              </w:rPr>
              <w:instrText xml:space="preserve"> PAGEREF _Toc129983132 \h </w:instrText>
            </w:r>
            <w:r w:rsidR="00494B68">
              <w:rPr>
                <w:noProof/>
                <w:webHidden/>
              </w:rPr>
            </w:r>
            <w:r w:rsidR="00494B68">
              <w:rPr>
                <w:noProof/>
                <w:webHidden/>
              </w:rPr>
              <w:fldChar w:fldCharType="separate"/>
            </w:r>
            <w:r w:rsidR="00494B68">
              <w:rPr>
                <w:noProof/>
                <w:webHidden/>
              </w:rPr>
              <w:t>12</w:t>
            </w:r>
            <w:r w:rsidR="00494B68">
              <w:rPr>
                <w:noProof/>
                <w:webHidden/>
              </w:rPr>
              <w:fldChar w:fldCharType="end"/>
            </w:r>
          </w:hyperlink>
        </w:p>
        <w:p w14:paraId="302F8E08" w14:textId="2B431271" w:rsidR="00653004" w:rsidRPr="0055312D" w:rsidRDefault="00653004">
          <w:r w:rsidRPr="0055312D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55312D" w:rsidRDefault="00653004" w:rsidP="00653004">
      <w:pPr>
        <w:pStyle w:val="Ttulo"/>
      </w:pPr>
    </w:p>
    <w:p w14:paraId="25F73E64" w14:textId="77777777" w:rsidR="00653004" w:rsidRPr="0055312D" w:rsidRDefault="00653004">
      <w:pPr>
        <w:spacing w:after="200"/>
        <w:rPr>
          <w:rFonts w:asciiTheme="majorHAnsi" w:eastAsiaTheme="majorEastAsia" w:hAnsiTheme="majorHAnsi" w:cstheme="majorBidi"/>
          <w:bCs/>
          <w:sz w:val="56"/>
          <w:szCs w:val="56"/>
        </w:rPr>
      </w:pPr>
      <w:r w:rsidRPr="0055312D">
        <w:rPr>
          <w:sz w:val="56"/>
          <w:szCs w:val="56"/>
        </w:rPr>
        <w:br w:type="page"/>
      </w:r>
    </w:p>
    <w:p w14:paraId="4B09AF38" w14:textId="390B9D08" w:rsidR="00BA4B5D" w:rsidRPr="0055312D" w:rsidRDefault="003A1C22" w:rsidP="00732D1A">
      <w:pPr>
        <w:pStyle w:val="Ttulo1"/>
      </w:pPr>
      <w:bookmarkStart w:id="0" w:name="_Toc129983122"/>
      <w:r w:rsidRPr="0055312D">
        <w:lastRenderedPageBreak/>
        <w:t>Resumen Ejecutivo</w:t>
      </w:r>
      <w:bookmarkEnd w:id="0"/>
    </w:p>
    <w:p w14:paraId="2E9D56E2" w14:textId="33788AA1" w:rsidR="003A1C22" w:rsidRPr="0055312D" w:rsidRDefault="003A1C22" w:rsidP="00FF6871">
      <w:pPr>
        <w:rPr>
          <w:b w:val="0"/>
          <w:bCs/>
          <w:color w:val="auto"/>
        </w:rPr>
      </w:pPr>
    </w:p>
    <w:p w14:paraId="7A071071" w14:textId="5DB8DD12" w:rsidR="003A1C22" w:rsidRPr="0055312D" w:rsidRDefault="003A1C22" w:rsidP="00FF6871">
      <w:pPr>
        <w:rPr>
          <w:b w:val="0"/>
          <w:bCs/>
          <w:color w:val="auto"/>
        </w:rPr>
      </w:pPr>
      <w:r w:rsidRPr="0055312D">
        <w:rPr>
          <w:b w:val="0"/>
          <w:bCs/>
          <w:color w:val="auto"/>
        </w:rPr>
        <w:t xml:space="preserve">En este documento encontrará información relativa sobre como la parte del proyecto del alumno #2 se ha dividido en tareas. </w:t>
      </w:r>
      <w:r w:rsidR="003E6DC6" w:rsidRPr="0055312D">
        <w:rPr>
          <w:b w:val="0"/>
          <w:bCs/>
          <w:color w:val="auto"/>
        </w:rPr>
        <w:t>Se</w:t>
      </w:r>
      <w:r w:rsidRPr="0055312D">
        <w:rPr>
          <w:b w:val="0"/>
          <w:bCs/>
          <w:color w:val="auto"/>
        </w:rPr>
        <w:t xml:space="preserve"> mostrarán las tareas con su título, descripción, rol, tiempo estimado y tiempo real, y el precio del tiempo trabajado</w:t>
      </w:r>
      <w:r w:rsidR="00DC26A9" w:rsidRPr="0055312D">
        <w:rPr>
          <w:b w:val="0"/>
          <w:bCs/>
          <w:color w:val="auto"/>
        </w:rPr>
        <w:t>.</w:t>
      </w:r>
    </w:p>
    <w:p w14:paraId="46864FB0" w14:textId="738266B8" w:rsidR="00FF6871" w:rsidRPr="0055312D" w:rsidRDefault="00087C4D" w:rsidP="003A64A7">
      <w:pPr>
        <w:spacing w:after="200"/>
        <w:rPr>
          <w:rFonts w:eastAsia="Courier New" w:cs="Courier New"/>
          <w:b w:val="0"/>
          <w:color w:val="auto"/>
          <w:sz w:val="22"/>
        </w:rPr>
      </w:pPr>
      <w:r w:rsidRPr="0055312D">
        <w:br w:type="page"/>
      </w:r>
    </w:p>
    <w:p w14:paraId="479454FF" w14:textId="6B032E38" w:rsidR="00370A5C" w:rsidRPr="0055312D" w:rsidRDefault="00370A5C" w:rsidP="00653004">
      <w:pPr>
        <w:pStyle w:val="Ttulo1"/>
      </w:pPr>
      <w:bookmarkStart w:id="1" w:name="_Toc129983123"/>
      <w:r w:rsidRPr="0055312D">
        <w:lastRenderedPageBreak/>
        <w:t>Histor</w:t>
      </w:r>
      <w:r w:rsidR="003E6DC6" w:rsidRPr="0055312D">
        <w:t>ial de Versiones</w:t>
      </w:r>
      <w:bookmarkEnd w:id="1"/>
    </w:p>
    <w:p w14:paraId="64B3BCB8" w14:textId="01D4AA42" w:rsidR="00370A5C" w:rsidRPr="0055312D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de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55312D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0FE345D6" w:rsidR="00370A5C" w:rsidRPr="0055312D" w:rsidRDefault="00370A5C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</w:t>
            </w:r>
            <w:r w:rsidR="003E6DC6"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ó</w:t>
            </w: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n</w:t>
            </w:r>
          </w:p>
        </w:tc>
        <w:tc>
          <w:tcPr>
            <w:tcW w:w="1772" w:type="dxa"/>
            <w:vAlign w:val="center"/>
            <w:hideMark/>
          </w:tcPr>
          <w:p w14:paraId="5E5BD30E" w14:textId="0833203B" w:rsidR="00370A5C" w:rsidRPr="0055312D" w:rsidRDefault="003E6DC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58FF1A78" w:rsidR="00370A5C" w:rsidRPr="0055312D" w:rsidRDefault="003E6DC6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Descripción de cambios</w:t>
            </w:r>
          </w:p>
        </w:tc>
      </w:tr>
      <w:tr w:rsidR="00370A5C" w:rsidRPr="0055312D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3C453DC0" w:rsidR="00370A5C" w:rsidRPr="0055312D" w:rsidRDefault="003A64A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55312D">
              <w:rPr>
                <w:rStyle w:val="normaltextrun"/>
                <w:rFonts w:asciiTheme="minorHAnsi" w:eastAsiaTheme="majorEastAsia" w:hAnsiTheme="minorHAnsi" w:cstheme="minorHAnsi"/>
              </w:rPr>
              <w:t>1</w:t>
            </w:r>
            <w:r w:rsidRPr="0055312D">
              <w:rPr>
                <w:rStyle w:val="normaltextrun"/>
                <w:rFonts w:eastAsiaTheme="majorEastAsia" w:cstheme="minorHAnsi"/>
              </w:rPr>
              <w:t>.0</w:t>
            </w:r>
          </w:p>
        </w:tc>
        <w:tc>
          <w:tcPr>
            <w:tcW w:w="1772" w:type="dxa"/>
            <w:vAlign w:val="center"/>
            <w:hideMark/>
          </w:tcPr>
          <w:p w14:paraId="16747216" w14:textId="25134024" w:rsidR="00370A5C" w:rsidRPr="0055312D" w:rsidRDefault="00C24FE4" w:rsidP="00C24FE4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0</w:t>
            </w:r>
            <w:r w:rsidR="003E6DC6" w:rsidRPr="0055312D">
              <w:rPr>
                <w:rStyle w:val="eop"/>
                <w:rFonts w:asciiTheme="minorHAnsi" w:hAnsiTheme="minorHAnsi" w:cstheme="minorHAnsi"/>
              </w:rPr>
              <w:t>1</w:t>
            </w:r>
            <w:r w:rsidR="00370A5C" w:rsidRPr="0055312D">
              <w:rPr>
                <w:rStyle w:val="eop"/>
                <w:rFonts w:asciiTheme="minorHAnsi" w:hAnsiTheme="minorHAnsi" w:cstheme="minorHAnsi"/>
              </w:rPr>
              <w:t>/</w:t>
            </w:r>
            <w:r w:rsidR="003A64A7" w:rsidRPr="0055312D">
              <w:rPr>
                <w:rStyle w:val="eop"/>
                <w:rFonts w:asciiTheme="minorHAnsi" w:hAnsiTheme="minorHAnsi" w:cstheme="minorHAnsi"/>
              </w:rPr>
              <w:t>0</w:t>
            </w:r>
            <w:r>
              <w:rPr>
                <w:rStyle w:val="eop"/>
                <w:rFonts w:asciiTheme="minorHAnsi" w:hAnsiTheme="minorHAnsi" w:cstheme="minorHAnsi"/>
              </w:rPr>
              <w:t>4</w:t>
            </w:r>
            <w:r w:rsidR="00370A5C" w:rsidRPr="0055312D">
              <w:rPr>
                <w:rStyle w:val="eop"/>
                <w:rFonts w:asciiTheme="minorHAnsi" w:hAnsiTheme="minorHAnsi" w:cstheme="minorHAnsi"/>
              </w:rPr>
              <w:t>/</w:t>
            </w:r>
            <w:r w:rsidR="003A64A7" w:rsidRPr="0055312D">
              <w:rPr>
                <w:rStyle w:val="eop"/>
                <w:rFonts w:asciiTheme="minorHAnsi" w:hAnsiTheme="minorHAnsi" w:cstheme="minorHAnsi"/>
              </w:rPr>
              <w:t>2</w:t>
            </w:r>
            <w:r w:rsidR="003A64A7" w:rsidRPr="0055312D">
              <w:rPr>
                <w:rStyle w:val="eop"/>
                <w:rFonts w:cstheme="minorHAnsi"/>
              </w:rPr>
              <w:t>023</w:t>
            </w:r>
          </w:p>
        </w:tc>
        <w:tc>
          <w:tcPr>
            <w:tcW w:w="6487" w:type="dxa"/>
            <w:vAlign w:val="center"/>
            <w:hideMark/>
          </w:tcPr>
          <w:p w14:paraId="2CFE8E0E" w14:textId="15C679DF" w:rsidR="00370A5C" w:rsidRPr="0055312D" w:rsidRDefault="003A64A7" w:rsidP="003E6DC6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5312D">
              <w:rPr>
                <w:rFonts w:asciiTheme="minorHAnsi" w:hAnsiTheme="minorHAnsi" w:cstheme="minorHAnsi"/>
              </w:rPr>
              <w:t>Crea</w:t>
            </w:r>
            <w:r w:rsidR="003E6DC6" w:rsidRPr="0055312D">
              <w:rPr>
                <w:rFonts w:asciiTheme="minorHAnsi" w:hAnsiTheme="minorHAnsi" w:cstheme="minorHAnsi"/>
              </w:rPr>
              <w:t>ció</w:t>
            </w:r>
            <w:r w:rsidRPr="0055312D">
              <w:rPr>
                <w:rFonts w:asciiTheme="minorHAnsi" w:hAnsiTheme="minorHAnsi" w:cstheme="minorHAnsi"/>
              </w:rPr>
              <w:t xml:space="preserve">n </w:t>
            </w:r>
            <w:r w:rsidR="003E6DC6" w:rsidRPr="0055312D">
              <w:rPr>
                <w:rFonts w:asciiTheme="minorHAnsi" w:hAnsiTheme="minorHAnsi" w:cstheme="minorHAnsi"/>
              </w:rPr>
              <w:t>del</w:t>
            </w:r>
            <w:r w:rsidRPr="0055312D">
              <w:rPr>
                <w:rFonts w:asciiTheme="minorHAnsi" w:hAnsiTheme="minorHAnsi" w:cstheme="minorHAnsi"/>
              </w:rPr>
              <w:t xml:space="preserve"> document</w:t>
            </w:r>
            <w:r w:rsidR="003E6DC6" w:rsidRPr="0055312D">
              <w:rPr>
                <w:rFonts w:asciiTheme="minorHAnsi" w:hAnsiTheme="minorHAnsi" w:cstheme="minorHAnsi"/>
              </w:rPr>
              <w:t>o</w:t>
            </w:r>
          </w:p>
        </w:tc>
      </w:tr>
    </w:tbl>
    <w:p w14:paraId="4C4B6909" w14:textId="059C1054" w:rsidR="006B0F82" w:rsidRPr="0055312D" w:rsidRDefault="00370A5C" w:rsidP="00370A5C">
      <w:pPr>
        <w:pStyle w:val="Contenido"/>
      </w:pPr>
      <w:r w:rsidRPr="0055312D">
        <w:t xml:space="preserve"> </w:t>
      </w:r>
      <w:r w:rsidR="006B0F82" w:rsidRPr="0055312D">
        <w:br w:type="page"/>
      </w:r>
    </w:p>
    <w:p w14:paraId="1F983712" w14:textId="6907EBFB" w:rsidR="00E01581" w:rsidRPr="0055312D" w:rsidRDefault="00F97DAB" w:rsidP="00653004">
      <w:pPr>
        <w:pStyle w:val="Ttulo1"/>
      </w:pPr>
      <w:bookmarkStart w:id="2" w:name="_Toc129983124"/>
      <w:r w:rsidRPr="0055312D">
        <w:lastRenderedPageBreak/>
        <w:t>Introducció</w:t>
      </w:r>
      <w:r w:rsidR="006B0F82" w:rsidRPr="0055312D">
        <w:t>n</w:t>
      </w:r>
      <w:bookmarkEnd w:id="2"/>
    </w:p>
    <w:p w14:paraId="011D5C4C" w14:textId="4D8F669C" w:rsidR="003E6DC6" w:rsidRPr="0055312D" w:rsidRDefault="003E6DC6" w:rsidP="00355466">
      <w:pPr>
        <w:pStyle w:val="Contenido"/>
        <w:numPr>
          <w:ilvl w:val="0"/>
          <w:numId w:val="10"/>
        </w:numPr>
        <w:rPr>
          <w:bCs/>
          <w:color w:val="auto"/>
        </w:rPr>
      </w:pPr>
      <w:r w:rsidRPr="0055312D">
        <w:rPr>
          <w:color w:val="auto"/>
        </w:rPr>
        <w:t xml:space="preserve">En este documento se introducirá una tabla con una fila para cada tarea individual, y una columna para </w:t>
      </w:r>
      <w:r w:rsidRPr="0055312D">
        <w:rPr>
          <w:bCs/>
          <w:color w:val="auto"/>
        </w:rPr>
        <w:t>su título, descripción, rol, tiempo estimado y tiempo real, y el precio del tiempo trabajado.</w:t>
      </w:r>
    </w:p>
    <w:p w14:paraId="2546196F" w14:textId="13D58BB4" w:rsidR="00AE64A8" w:rsidRPr="0055312D" w:rsidRDefault="00AE64A8" w:rsidP="00576520">
      <w:pPr>
        <w:pStyle w:val="Contenido"/>
        <w:ind w:left="720"/>
        <w:rPr>
          <w:bCs/>
          <w:color w:val="auto"/>
        </w:rPr>
      </w:pPr>
    </w:p>
    <w:p w14:paraId="025D462C" w14:textId="3760C3AB" w:rsidR="00AE64A8" w:rsidRPr="0055312D" w:rsidRDefault="00AE64A8" w:rsidP="00576520">
      <w:pPr>
        <w:pStyle w:val="Contenido"/>
        <w:ind w:left="720"/>
        <w:rPr>
          <w:color w:val="auto"/>
        </w:rPr>
      </w:pPr>
      <w:r w:rsidRPr="0055312D">
        <w:rPr>
          <w:bCs/>
          <w:color w:val="auto"/>
        </w:rPr>
        <w:t>El coste establecido para una tarea es de 30€/hora para manager y analista, y de 20€/hora para los desarrolladores.</w:t>
      </w:r>
    </w:p>
    <w:p w14:paraId="7638C9BB" w14:textId="5BFF9B34" w:rsidR="006B0F82" w:rsidRPr="0055312D" w:rsidRDefault="006B0F82" w:rsidP="00E01581">
      <w:pPr>
        <w:pStyle w:val="Contenido"/>
      </w:pPr>
      <w:r w:rsidRPr="0055312D">
        <w:br w:type="page"/>
      </w:r>
    </w:p>
    <w:p w14:paraId="36EB2EAB" w14:textId="77777777" w:rsidR="00E01581" w:rsidRPr="0055312D" w:rsidRDefault="006B0F82" w:rsidP="00653004">
      <w:pPr>
        <w:pStyle w:val="Ttulo1"/>
      </w:pPr>
      <w:bookmarkStart w:id="3" w:name="_Toc129983125"/>
      <w:proofErr w:type="spellStart"/>
      <w:r w:rsidRPr="0055312D">
        <w:lastRenderedPageBreak/>
        <w:t>Contents</w:t>
      </w:r>
      <w:bookmarkEnd w:id="3"/>
      <w:proofErr w:type="spellEnd"/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751"/>
        <w:gridCol w:w="2639"/>
        <w:gridCol w:w="1842"/>
        <w:gridCol w:w="1367"/>
        <w:gridCol w:w="1367"/>
        <w:gridCol w:w="1058"/>
      </w:tblGrid>
      <w:tr w:rsidR="00637DD7" w:rsidRPr="0055312D" w14:paraId="6F394FA5" w14:textId="0538611B" w:rsidTr="00E4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AEC2949" w14:textId="322FF0E3" w:rsidR="00637DD7" w:rsidRPr="0055312D" w:rsidRDefault="00637DD7" w:rsidP="00191467">
            <w:pPr>
              <w:pStyle w:val="Contenido"/>
              <w:jc w:val="center"/>
              <w:rPr>
                <w:color w:val="auto"/>
              </w:rPr>
            </w:pPr>
            <w:proofErr w:type="spellStart"/>
            <w:r w:rsidRPr="0055312D">
              <w:t>Title</w:t>
            </w:r>
            <w:proofErr w:type="spellEnd"/>
          </w:p>
        </w:tc>
        <w:tc>
          <w:tcPr>
            <w:tcW w:w="2639" w:type="dxa"/>
          </w:tcPr>
          <w:p w14:paraId="70F8A1F2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Succinct</w:t>
            </w:r>
            <w:proofErr w:type="spellEnd"/>
            <w:r w:rsidRPr="0055312D">
              <w:t xml:space="preserve"> </w:t>
            </w:r>
            <w:proofErr w:type="spellStart"/>
            <w:r w:rsidRPr="0055312D">
              <w:t>Description</w:t>
            </w:r>
            <w:proofErr w:type="spellEnd"/>
          </w:p>
        </w:tc>
        <w:tc>
          <w:tcPr>
            <w:tcW w:w="1842" w:type="dxa"/>
          </w:tcPr>
          <w:p w14:paraId="0D69A53F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Assignee</w:t>
            </w:r>
            <w:proofErr w:type="spellEnd"/>
            <w:r w:rsidRPr="0055312D">
              <w:t>/s and Role/s</w:t>
            </w:r>
          </w:p>
        </w:tc>
        <w:tc>
          <w:tcPr>
            <w:tcW w:w="1367" w:type="dxa"/>
          </w:tcPr>
          <w:p w14:paraId="28F51DC2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5312D">
              <w:t>Planned</w:t>
            </w:r>
            <w:proofErr w:type="spellEnd"/>
            <w:r w:rsidRPr="0055312D">
              <w:t xml:space="preserve"> Time</w:t>
            </w:r>
          </w:p>
        </w:tc>
        <w:tc>
          <w:tcPr>
            <w:tcW w:w="1367" w:type="dxa"/>
          </w:tcPr>
          <w:p w14:paraId="5E8353F9" w14:textId="77777777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5312D">
              <w:t>Actual Time</w:t>
            </w:r>
          </w:p>
        </w:tc>
        <w:tc>
          <w:tcPr>
            <w:tcW w:w="1058" w:type="dxa"/>
          </w:tcPr>
          <w:p w14:paraId="5EF1EAD3" w14:textId="5E79D7F1" w:rsidR="00637DD7" w:rsidRPr="0055312D" w:rsidRDefault="00637DD7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312D">
              <w:t>Cost</w:t>
            </w:r>
            <w:proofErr w:type="spellEnd"/>
          </w:p>
        </w:tc>
      </w:tr>
      <w:tr w:rsidR="00637DD7" w:rsidRPr="0055312D" w14:paraId="1D1F45AC" w14:textId="01CA8C54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48163F4" w14:textId="29B090E5" w:rsidR="00637DD7" w:rsidRPr="0055312D" w:rsidRDefault="004542ED" w:rsidP="00191467">
            <w:pPr>
              <w:pStyle w:val="Contenido"/>
              <w:rPr>
                <w:color w:val="auto"/>
              </w:rPr>
            </w:pPr>
            <w:r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</w:t>
            </w:r>
            <w:proofErr w:type="spellStart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Sign</w:t>
            </w:r>
            <w:proofErr w:type="spellEnd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 xml:space="preserve"> up to the </w:t>
            </w:r>
            <w:proofErr w:type="spellStart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system</w:t>
            </w:r>
            <w:proofErr w:type="spellEnd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 xml:space="preserve"> and </w:t>
            </w:r>
            <w:proofErr w:type="spellStart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become</w:t>
            </w:r>
            <w:proofErr w:type="spellEnd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 xml:space="preserve"> a </w:t>
            </w:r>
            <w:proofErr w:type="spellStart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student</w:t>
            </w:r>
            <w:proofErr w:type="spellEnd"/>
            <w:r w:rsidRPr="004542ED">
              <w:rPr>
                <w:rFonts w:eastAsiaTheme="majorEastAsia" w:cstheme="majorBidi"/>
                <w:color w:val="0F0D29" w:themeColor="text1"/>
                <w:sz w:val="24"/>
                <w:szCs w:val="20"/>
              </w:rPr>
              <w:t>.</w:t>
            </w:r>
          </w:p>
        </w:tc>
        <w:tc>
          <w:tcPr>
            <w:tcW w:w="2639" w:type="dxa"/>
          </w:tcPr>
          <w:p w14:paraId="5B82BFA0" w14:textId="64930910" w:rsidR="00637DD7" w:rsidRPr="0055312D" w:rsidRDefault="00637DD7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842" w:type="dxa"/>
          </w:tcPr>
          <w:p w14:paraId="41FE486C" w14:textId="7536D8BC" w:rsidR="00637DD7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532D3545" w14:textId="547F3948" w:rsidR="00637DD7" w:rsidRPr="0055312D" w:rsidRDefault="004542ED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~</w:t>
            </w:r>
            <w:r w:rsidR="00DA35DD">
              <w:rPr>
                <w:color w:val="auto"/>
                <w:sz w:val="22"/>
              </w:rPr>
              <w:t>1h20</w:t>
            </w:r>
            <w:r>
              <w:rPr>
                <w:color w:val="auto"/>
                <w:sz w:val="22"/>
              </w:rPr>
              <w:t>’-</w:t>
            </w:r>
            <w:r w:rsidR="00DA35DD">
              <w:rPr>
                <w:color w:val="auto"/>
                <w:sz w:val="22"/>
              </w:rPr>
              <w:t>1h3</w:t>
            </w:r>
            <w:r>
              <w:rPr>
                <w:color w:val="auto"/>
                <w:sz w:val="22"/>
              </w:rPr>
              <w:t>0</w:t>
            </w:r>
            <w:r w:rsidR="00E432BC"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367" w:type="dxa"/>
          </w:tcPr>
          <w:p w14:paraId="08617056" w14:textId="7B7FB9C2" w:rsidR="00637DD7" w:rsidRPr="0055312D" w:rsidRDefault="00DA35DD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1h41’</w:t>
            </w:r>
          </w:p>
        </w:tc>
        <w:tc>
          <w:tcPr>
            <w:tcW w:w="1058" w:type="dxa"/>
          </w:tcPr>
          <w:p w14:paraId="527626AA" w14:textId="2D77B61A" w:rsidR="00637DD7" w:rsidRPr="0055312D" w:rsidRDefault="00DA35D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33,66</w:t>
            </w:r>
            <w:r w:rsidR="005131D2">
              <w:rPr>
                <w:color w:val="auto"/>
                <w:sz w:val="22"/>
              </w:rPr>
              <w:t>€</w:t>
            </w:r>
          </w:p>
        </w:tc>
      </w:tr>
      <w:tr w:rsidR="00C95E68" w:rsidRPr="0055312D" w14:paraId="518BFD31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C4B6B07" w14:textId="3B94DCA8" w:rsidR="00C95E68" w:rsidRPr="0055312D" w:rsidRDefault="004542ED" w:rsidP="00C95E68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lastRenderedPageBreak/>
              <w:t>Update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their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profiles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>.</w:t>
            </w:r>
          </w:p>
        </w:tc>
        <w:tc>
          <w:tcPr>
            <w:tcW w:w="2639" w:type="dxa"/>
          </w:tcPr>
          <w:p w14:paraId="6455C29C" w14:textId="5793763D" w:rsidR="00C95E68" w:rsidRPr="0055312D" w:rsidRDefault="00C95E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842" w:type="dxa"/>
          </w:tcPr>
          <w:p w14:paraId="4917B70F" w14:textId="77777777" w:rsidR="00C95E68" w:rsidRPr="0055312D" w:rsidRDefault="00C95E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367" w:type="dxa"/>
          </w:tcPr>
          <w:p w14:paraId="2DD692DE" w14:textId="7123B1F4" w:rsidR="00C95E68" w:rsidRPr="0055312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~60’-7</w:t>
            </w:r>
            <w:r w:rsidR="00E432BC" w:rsidRPr="0055312D">
              <w:rPr>
                <w:color w:val="auto"/>
                <w:sz w:val="22"/>
              </w:rPr>
              <w:t>0’</w:t>
            </w:r>
          </w:p>
        </w:tc>
        <w:tc>
          <w:tcPr>
            <w:tcW w:w="1367" w:type="dxa"/>
          </w:tcPr>
          <w:p w14:paraId="1BCD0F04" w14:textId="1CDED0EA" w:rsidR="00C95E68" w:rsidRPr="0055312D" w:rsidRDefault="00DA35D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42</w:t>
            </w:r>
            <w:r w:rsidR="005131D2">
              <w:rPr>
                <w:color w:val="auto"/>
                <w:sz w:val="22"/>
              </w:rPr>
              <w:t>’</w:t>
            </w:r>
          </w:p>
        </w:tc>
        <w:tc>
          <w:tcPr>
            <w:tcW w:w="1058" w:type="dxa"/>
          </w:tcPr>
          <w:p w14:paraId="24C5C10E" w14:textId="488F0CF3" w:rsidR="00C95E68" w:rsidRPr="0055312D" w:rsidRDefault="00DA35D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14</w:t>
            </w:r>
            <w:r w:rsidR="005131D2">
              <w:rPr>
                <w:color w:val="auto"/>
                <w:sz w:val="22"/>
              </w:rPr>
              <w:t>€</w:t>
            </w:r>
          </w:p>
        </w:tc>
      </w:tr>
      <w:tr w:rsidR="00C95E68" w:rsidRPr="0055312D" w14:paraId="157FDC2B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74665AA" w14:textId="2E389A73" w:rsidR="00C95E68" w:rsidRPr="0055312D" w:rsidRDefault="004542ED" w:rsidP="004542ED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Operations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by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any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students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on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courses</w:t>
            </w:r>
            <w:proofErr w:type="spellEnd"/>
          </w:p>
        </w:tc>
        <w:tc>
          <w:tcPr>
            <w:tcW w:w="2639" w:type="dxa"/>
          </w:tcPr>
          <w:p w14:paraId="3705C8C9" w14:textId="77777777" w:rsidR="004542ED" w:rsidRPr="004542ED" w:rsidRDefault="004542ED" w:rsidP="004542ED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0"/>
              </w:rPr>
            </w:pPr>
            <w:r w:rsidRPr="004542ED">
              <w:rPr>
                <w:color w:val="0F0D29" w:themeColor="text1"/>
                <w:sz w:val="24"/>
                <w:szCs w:val="20"/>
              </w:rPr>
              <w:t>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List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the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courses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in the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system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that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are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published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>.</w:t>
            </w:r>
          </w:p>
          <w:p w14:paraId="02B6DBB1" w14:textId="73F49FE2" w:rsidR="00C95E68" w:rsidRPr="0055312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0F0D29" w:themeColor="text1"/>
                <w:sz w:val="24"/>
                <w:szCs w:val="20"/>
              </w:rPr>
              <w:t></w:t>
            </w:r>
            <w:r w:rsidRPr="004542ED">
              <w:rPr>
                <w:color w:val="0F0D29" w:themeColor="text1"/>
                <w:sz w:val="24"/>
                <w:szCs w:val="20"/>
              </w:rPr>
              <w:t xml:space="preserve">Show the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details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of the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courses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in the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system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,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including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their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lectures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and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lecturers</w:t>
            </w:r>
            <w:proofErr w:type="spellEnd"/>
          </w:p>
        </w:tc>
        <w:tc>
          <w:tcPr>
            <w:tcW w:w="1842" w:type="dxa"/>
          </w:tcPr>
          <w:p w14:paraId="3C16B9DE" w14:textId="1174ECCA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4EE545B4" w14:textId="0A554BF6" w:rsidR="00C95E68" w:rsidRPr="0055312D" w:rsidRDefault="00E432BC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</w:t>
            </w:r>
            <w:r w:rsidR="00DA35DD">
              <w:rPr>
                <w:color w:val="auto"/>
                <w:sz w:val="22"/>
              </w:rPr>
              <w:t>1h’-1h10</w:t>
            </w:r>
            <w:r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367" w:type="dxa"/>
          </w:tcPr>
          <w:p w14:paraId="4CAFE2E1" w14:textId="4A1C4F36" w:rsidR="00C95E68" w:rsidRPr="0055312D" w:rsidRDefault="00C95E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058" w:type="dxa"/>
          </w:tcPr>
          <w:p w14:paraId="129FBF70" w14:textId="39CFE76F" w:rsidR="00C95E68" w:rsidRPr="0055312D" w:rsidRDefault="00C95E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C95E68" w:rsidRPr="0055312D" w14:paraId="075E23CE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3B7068B5" w14:textId="58ED4AD9" w:rsidR="00C95E68" w:rsidRPr="0055312D" w:rsidRDefault="004542ED" w:rsidP="00C95E68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Operations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by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students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on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enrolments</w:t>
            </w:r>
            <w:proofErr w:type="spellEnd"/>
          </w:p>
        </w:tc>
        <w:tc>
          <w:tcPr>
            <w:tcW w:w="2639" w:type="dxa"/>
          </w:tcPr>
          <w:p w14:paraId="03FF5540" w14:textId="5E6A9798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List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own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enrolments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  <w:p w14:paraId="75762953" w14:textId="1CB8A999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4542ED">
              <w:rPr>
                <w:color w:val="auto"/>
                <w:sz w:val="22"/>
              </w:rPr>
              <w:t xml:space="preserve">Show the </w:t>
            </w:r>
            <w:proofErr w:type="spellStart"/>
            <w:r w:rsidRPr="004542ED">
              <w:rPr>
                <w:color w:val="auto"/>
                <w:sz w:val="22"/>
              </w:rPr>
              <w:t>details</w:t>
            </w:r>
            <w:proofErr w:type="spellEnd"/>
            <w:r w:rsidRPr="004542ED">
              <w:rPr>
                <w:color w:val="auto"/>
                <w:sz w:val="22"/>
              </w:rPr>
              <w:t xml:space="preserve"> of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enrolments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  <w:p w14:paraId="511C5461" w14:textId="355699AC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Register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an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</w:t>
            </w:r>
            <w:proofErr w:type="spellEnd"/>
            <w:r w:rsidRPr="004542ED">
              <w:rPr>
                <w:color w:val="auto"/>
                <w:sz w:val="22"/>
              </w:rPr>
              <w:t xml:space="preserve">. </w:t>
            </w:r>
          </w:p>
          <w:p w14:paraId="46DDF790" w14:textId="659C8DB9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Update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or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delete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an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</w:t>
            </w:r>
            <w:proofErr w:type="spellEnd"/>
            <w:r w:rsidRPr="004542ED">
              <w:rPr>
                <w:color w:val="auto"/>
                <w:sz w:val="22"/>
              </w:rPr>
              <w:t xml:space="preserve"> as </w:t>
            </w:r>
            <w:proofErr w:type="spellStart"/>
            <w:r w:rsidRPr="004542ED">
              <w:rPr>
                <w:color w:val="auto"/>
                <w:sz w:val="22"/>
              </w:rPr>
              <w:t>long</w:t>
            </w:r>
            <w:proofErr w:type="spellEnd"/>
            <w:r w:rsidRPr="004542ED">
              <w:rPr>
                <w:color w:val="auto"/>
                <w:sz w:val="22"/>
              </w:rPr>
              <w:t xml:space="preserve"> as </w:t>
            </w:r>
            <w:proofErr w:type="spellStart"/>
            <w:r w:rsidRPr="004542ED">
              <w:rPr>
                <w:color w:val="auto"/>
                <w:sz w:val="22"/>
              </w:rPr>
              <w:t>it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is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not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finalised</w:t>
            </w:r>
            <w:proofErr w:type="spellEnd"/>
            <w:r w:rsidRPr="004542ED">
              <w:rPr>
                <w:color w:val="auto"/>
                <w:sz w:val="22"/>
              </w:rPr>
              <w:t xml:space="preserve">.  </w:t>
            </w:r>
          </w:p>
          <w:p w14:paraId="626DB1A2" w14:textId="3100D714" w:rsidR="00C95E68" w:rsidRPr="0055312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Finalise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an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</w:t>
            </w:r>
            <w:proofErr w:type="spellEnd"/>
            <w:r w:rsidRPr="004542ED">
              <w:rPr>
                <w:color w:val="auto"/>
                <w:sz w:val="22"/>
              </w:rPr>
              <w:t xml:space="preserve">. </w:t>
            </w:r>
            <w:proofErr w:type="spellStart"/>
            <w:r w:rsidRPr="004542ED">
              <w:rPr>
                <w:color w:val="auto"/>
                <w:sz w:val="22"/>
              </w:rPr>
              <w:t>This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requires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providing</w:t>
            </w:r>
            <w:proofErr w:type="spellEnd"/>
            <w:r w:rsidRPr="004542ED">
              <w:rPr>
                <w:color w:val="auto"/>
                <w:sz w:val="22"/>
              </w:rPr>
              <w:t xml:space="preserve"> a </w:t>
            </w:r>
            <w:proofErr w:type="spellStart"/>
            <w:r w:rsidRPr="004542ED">
              <w:rPr>
                <w:color w:val="auto"/>
                <w:sz w:val="22"/>
              </w:rPr>
              <w:t>valid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credit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card</w:t>
            </w:r>
            <w:proofErr w:type="spellEnd"/>
            <w:r w:rsidRPr="004542ED">
              <w:rPr>
                <w:color w:val="auto"/>
                <w:sz w:val="22"/>
              </w:rPr>
              <w:t xml:space="preserve">; the </w:t>
            </w:r>
            <w:proofErr w:type="spellStart"/>
            <w:r w:rsidRPr="004542ED">
              <w:rPr>
                <w:color w:val="auto"/>
                <w:sz w:val="22"/>
              </w:rPr>
              <w:t>system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will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only</w:t>
            </w:r>
            <w:proofErr w:type="spellEnd"/>
            <w:r w:rsidRPr="004542ED">
              <w:rPr>
                <w:color w:val="auto"/>
                <w:sz w:val="22"/>
              </w:rPr>
              <w:t xml:space="preserve"> store </w:t>
            </w:r>
            <w:proofErr w:type="spellStart"/>
            <w:r w:rsidRPr="004542ED">
              <w:rPr>
                <w:color w:val="auto"/>
                <w:sz w:val="22"/>
              </w:rPr>
              <w:t>its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holder</w:t>
            </w:r>
            <w:proofErr w:type="spellEnd"/>
            <w:r w:rsidRPr="004542ED">
              <w:rPr>
                <w:color w:val="auto"/>
                <w:sz w:val="22"/>
              </w:rPr>
              <w:t xml:space="preserve"> and </w:t>
            </w:r>
            <w:proofErr w:type="spellStart"/>
            <w:r w:rsidRPr="004542ED">
              <w:rPr>
                <w:color w:val="auto"/>
                <w:sz w:val="22"/>
              </w:rPr>
              <w:t>its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lower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nibble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</w:tc>
        <w:tc>
          <w:tcPr>
            <w:tcW w:w="1842" w:type="dxa"/>
          </w:tcPr>
          <w:p w14:paraId="25447170" w14:textId="13F92A6E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4DC0AA81" w14:textId="70769DA0" w:rsidR="00C95E68" w:rsidRPr="0055312D" w:rsidRDefault="004542ED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~</w:t>
            </w:r>
            <w:r w:rsidR="00DA35DD">
              <w:rPr>
                <w:color w:val="auto"/>
                <w:sz w:val="22"/>
              </w:rPr>
              <w:t>1h40</w:t>
            </w:r>
            <w:r>
              <w:rPr>
                <w:color w:val="auto"/>
                <w:sz w:val="22"/>
              </w:rPr>
              <w:t>’-</w:t>
            </w:r>
            <w:r w:rsidR="00DA35DD">
              <w:rPr>
                <w:color w:val="auto"/>
                <w:sz w:val="22"/>
              </w:rPr>
              <w:t>1h</w:t>
            </w:r>
            <w:r>
              <w:rPr>
                <w:color w:val="auto"/>
                <w:sz w:val="22"/>
              </w:rPr>
              <w:t>50</w:t>
            </w:r>
            <w:r w:rsidR="00E432BC"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367" w:type="dxa"/>
          </w:tcPr>
          <w:p w14:paraId="735A0860" w14:textId="7DB23D76" w:rsidR="00C95E68" w:rsidRPr="0055312D" w:rsidRDefault="005131D2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</w:t>
            </w:r>
            <w:r w:rsidR="00DA35DD">
              <w:rPr>
                <w:color w:val="auto"/>
                <w:sz w:val="22"/>
              </w:rPr>
              <w:t>h 2</w:t>
            </w:r>
            <w:r>
              <w:rPr>
                <w:color w:val="auto"/>
                <w:sz w:val="22"/>
              </w:rPr>
              <w:t>3’</w:t>
            </w:r>
          </w:p>
        </w:tc>
        <w:tc>
          <w:tcPr>
            <w:tcW w:w="1058" w:type="dxa"/>
          </w:tcPr>
          <w:p w14:paraId="60005232" w14:textId="32605355" w:rsidR="00C95E68" w:rsidRPr="0055312D" w:rsidRDefault="005131D2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  <w:r w:rsidR="00DA35DD">
              <w:rPr>
                <w:color w:val="auto"/>
                <w:sz w:val="22"/>
              </w:rPr>
              <w:t>7,66</w:t>
            </w:r>
            <w:r>
              <w:rPr>
                <w:color w:val="auto"/>
                <w:sz w:val="22"/>
              </w:rPr>
              <w:t>€</w:t>
            </w:r>
          </w:p>
        </w:tc>
      </w:tr>
      <w:tr w:rsidR="00C95E68" w:rsidRPr="0055312D" w14:paraId="0D062E19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582C529" w14:textId="6C0C9D21" w:rsidR="00C95E68" w:rsidRPr="0055312D" w:rsidRDefault="004542ED" w:rsidP="00191467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Operations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by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students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on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workbooks</w:t>
            </w:r>
            <w:proofErr w:type="spellEnd"/>
          </w:p>
        </w:tc>
        <w:tc>
          <w:tcPr>
            <w:tcW w:w="2639" w:type="dxa"/>
          </w:tcPr>
          <w:p w14:paraId="47D5C36B" w14:textId="73ACFB34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List</w:t>
            </w:r>
            <w:proofErr w:type="spellEnd"/>
            <w:r w:rsidRPr="004542ED">
              <w:rPr>
                <w:color w:val="auto"/>
                <w:sz w:val="22"/>
              </w:rPr>
              <w:t xml:space="preserve"> the </w:t>
            </w:r>
            <w:proofErr w:type="spellStart"/>
            <w:r w:rsidRPr="004542ED">
              <w:rPr>
                <w:color w:val="auto"/>
                <w:sz w:val="22"/>
              </w:rPr>
              <w:t>activities</w:t>
            </w:r>
            <w:proofErr w:type="spellEnd"/>
            <w:r w:rsidRPr="004542ED">
              <w:rPr>
                <w:color w:val="auto"/>
                <w:sz w:val="22"/>
              </w:rPr>
              <w:t xml:space="preserve"> in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workbooks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  <w:p w14:paraId="6EB6CB51" w14:textId="213C7FB9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4542ED">
              <w:rPr>
                <w:color w:val="auto"/>
                <w:sz w:val="22"/>
              </w:rPr>
              <w:t xml:space="preserve">Show the </w:t>
            </w:r>
            <w:proofErr w:type="spellStart"/>
            <w:r w:rsidRPr="004542ED">
              <w:rPr>
                <w:color w:val="auto"/>
                <w:sz w:val="22"/>
              </w:rPr>
              <w:t>details</w:t>
            </w:r>
            <w:proofErr w:type="spellEnd"/>
            <w:r w:rsidRPr="004542ED">
              <w:rPr>
                <w:color w:val="auto"/>
                <w:sz w:val="22"/>
              </w:rPr>
              <w:t xml:space="preserve"> of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workbooks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  <w:p w14:paraId="75A2CE65" w14:textId="2DACFAEE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Create</w:t>
            </w:r>
            <w:proofErr w:type="spellEnd"/>
            <w:r w:rsidRPr="004542ED">
              <w:rPr>
                <w:color w:val="auto"/>
                <w:sz w:val="22"/>
              </w:rPr>
              <w:t xml:space="preserve"> a new </w:t>
            </w:r>
            <w:proofErr w:type="spellStart"/>
            <w:r w:rsidRPr="004542ED">
              <w:rPr>
                <w:color w:val="auto"/>
                <w:sz w:val="22"/>
              </w:rPr>
              <w:t>activity</w:t>
            </w:r>
            <w:proofErr w:type="spellEnd"/>
            <w:r w:rsidRPr="004542ED">
              <w:rPr>
                <w:color w:val="auto"/>
                <w:sz w:val="22"/>
              </w:rPr>
              <w:t xml:space="preserve"> in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workbooks</w:t>
            </w:r>
            <w:proofErr w:type="spellEnd"/>
            <w:r w:rsidRPr="004542ED">
              <w:rPr>
                <w:color w:val="auto"/>
                <w:sz w:val="22"/>
              </w:rPr>
              <w:t xml:space="preserve">, as </w:t>
            </w:r>
            <w:proofErr w:type="spellStart"/>
            <w:r w:rsidRPr="004542ED">
              <w:rPr>
                <w:color w:val="auto"/>
                <w:sz w:val="22"/>
              </w:rPr>
              <w:t>long</w:t>
            </w:r>
            <w:proofErr w:type="spellEnd"/>
            <w:r w:rsidRPr="004542ED">
              <w:rPr>
                <w:color w:val="auto"/>
                <w:sz w:val="22"/>
              </w:rPr>
              <w:t xml:space="preserve"> as the </w:t>
            </w:r>
            <w:proofErr w:type="spellStart"/>
            <w:r w:rsidRPr="004542ED">
              <w:rPr>
                <w:color w:val="auto"/>
                <w:sz w:val="22"/>
              </w:rPr>
              <w:t>corresponding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enrolment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is</w:t>
            </w:r>
            <w:proofErr w:type="spellEnd"/>
            <w:r w:rsidRPr="004542ED">
              <w:rPr>
                <w:color w:val="auto"/>
                <w:sz w:val="22"/>
              </w:rPr>
              <w:t xml:space="preserve"> final-</w:t>
            </w:r>
            <w:proofErr w:type="spellStart"/>
            <w:r w:rsidRPr="004542ED">
              <w:rPr>
                <w:color w:val="auto"/>
                <w:sz w:val="22"/>
              </w:rPr>
              <w:t>ised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  <w:p w14:paraId="64D29AD2" w14:textId="45DF01B6" w:rsidR="00C95E68" w:rsidRPr="0055312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4542ED">
              <w:rPr>
                <w:color w:val="auto"/>
                <w:sz w:val="22"/>
              </w:rPr>
              <w:t>Update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or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delete</w:t>
            </w:r>
            <w:proofErr w:type="spellEnd"/>
            <w:r w:rsidRPr="004542ED">
              <w:rPr>
                <w:color w:val="auto"/>
                <w:sz w:val="22"/>
              </w:rPr>
              <w:t xml:space="preserve"> the </w:t>
            </w:r>
            <w:proofErr w:type="spellStart"/>
            <w:r w:rsidRPr="004542ED">
              <w:rPr>
                <w:color w:val="auto"/>
                <w:sz w:val="22"/>
              </w:rPr>
              <w:t>activities</w:t>
            </w:r>
            <w:proofErr w:type="spellEnd"/>
            <w:r w:rsidRPr="004542ED">
              <w:rPr>
                <w:color w:val="auto"/>
                <w:sz w:val="22"/>
              </w:rPr>
              <w:t xml:space="preserve"> in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workbooks</w:t>
            </w:r>
            <w:proofErr w:type="spellEnd"/>
            <w:r w:rsidRPr="004542ED">
              <w:rPr>
                <w:color w:val="auto"/>
                <w:sz w:val="22"/>
              </w:rPr>
              <w:t xml:space="preserve">, as </w:t>
            </w:r>
            <w:proofErr w:type="spellStart"/>
            <w:r w:rsidRPr="004542ED">
              <w:rPr>
                <w:color w:val="auto"/>
                <w:sz w:val="22"/>
              </w:rPr>
              <w:t>long</w:t>
            </w:r>
            <w:proofErr w:type="spellEnd"/>
            <w:r w:rsidRPr="004542ED">
              <w:rPr>
                <w:color w:val="auto"/>
                <w:sz w:val="22"/>
              </w:rPr>
              <w:t xml:space="preserve"> as the </w:t>
            </w:r>
            <w:proofErr w:type="spellStart"/>
            <w:r w:rsidRPr="004542ED">
              <w:rPr>
                <w:color w:val="auto"/>
                <w:sz w:val="22"/>
              </w:rPr>
              <w:t>corresponding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enrol-ment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is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finalised</w:t>
            </w:r>
            <w:proofErr w:type="spellEnd"/>
            <w:r w:rsidRPr="004542ED">
              <w:rPr>
                <w:color w:val="auto"/>
                <w:sz w:val="22"/>
              </w:rPr>
              <w:t>.</w:t>
            </w:r>
          </w:p>
        </w:tc>
        <w:tc>
          <w:tcPr>
            <w:tcW w:w="1842" w:type="dxa"/>
          </w:tcPr>
          <w:p w14:paraId="7E8A5DD3" w14:textId="22D6297F" w:rsidR="00C95E68" w:rsidRPr="0055312D" w:rsidRDefault="00E432BC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1D3E6B4E" w14:textId="4A926384" w:rsidR="00C95E68" w:rsidRPr="0055312D" w:rsidRDefault="004542ED" w:rsidP="00DA35D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~</w:t>
            </w:r>
            <w:r w:rsidR="00DA35DD">
              <w:rPr>
                <w:color w:val="auto"/>
                <w:sz w:val="22"/>
              </w:rPr>
              <w:t>1h1</w:t>
            </w:r>
            <w:r>
              <w:rPr>
                <w:color w:val="auto"/>
                <w:sz w:val="22"/>
              </w:rPr>
              <w:t>0’-</w:t>
            </w:r>
            <w:r w:rsidR="00DA35DD">
              <w:rPr>
                <w:color w:val="auto"/>
                <w:sz w:val="22"/>
              </w:rPr>
              <w:t>1h2</w:t>
            </w:r>
            <w:r>
              <w:rPr>
                <w:color w:val="auto"/>
                <w:sz w:val="22"/>
              </w:rPr>
              <w:t>0</w:t>
            </w:r>
            <w:r w:rsidR="00E432BC" w:rsidRPr="0055312D">
              <w:rPr>
                <w:color w:val="auto"/>
                <w:sz w:val="22"/>
              </w:rPr>
              <w:t>’</w:t>
            </w:r>
          </w:p>
        </w:tc>
        <w:tc>
          <w:tcPr>
            <w:tcW w:w="1367" w:type="dxa"/>
          </w:tcPr>
          <w:p w14:paraId="7EA7485A" w14:textId="6F809071" w:rsidR="00C95E68" w:rsidRPr="0055312D" w:rsidRDefault="00DA35D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1h29</w:t>
            </w:r>
            <w:r w:rsidR="005131D2">
              <w:rPr>
                <w:color w:val="auto"/>
                <w:sz w:val="22"/>
              </w:rPr>
              <w:t>’</w:t>
            </w:r>
          </w:p>
        </w:tc>
        <w:tc>
          <w:tcPr>
            <w:tcW w:w="1058" w:type="dxa"/>
          </w:tcPr>
          <w:p w14:paraId="728FADA9" w14:textId="497FFA27" w:rsidR="00C95E68" w:rsidRPr="0055312D" w:rsidRDefault="00DA35D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</w:t>
            </w:r>
            <w:r w:rsidR="005131D2">
              <w:rPr>
                <w:color w:val="auto"/>
                <w:sz w:val="22"/>
              </w:rPr>
              <w:t>9</w:t>
            </w:r>
            <w:r>
              <w:rPr>
                <w:color w:val="auto"/>
                <w:sz w:val="22"/>
              </w:rPr>
              <w:t>,66</w:t>
            </w:r>
            <w:r w:rsidR="005131D2">
              <w:rPr>
                <w:color w:val="auto"/>
                <w:sz w:val="22"/>
              </w:rPr>
              <w:t>€</w:t>
            </w:r>
          </w:p>
        </w:tc>
      </w:tr>
      <w:tr w:rsidR="004542ED" w:rsidRPr="0055312D" w14:paraId="10DF0AAA" w14:textId="77777777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757F718" w14:textId="4A155B6D" w:rsidR="004542ED" w:rsidRPr="004542ED" w:rsidRDefault="004542ED" w:rsidP="00191467">
            <w:pPr>
              <w:pStyle w:val="Ttulo2"/>
              <w:outlineLvl w:val="1"/>
              <w:rPr>
                <w:color w:val="0F0D29" w:themeColor="text1"/>
                <w:sz w:val="24"/>
                <w:szCs w:val="20"/>
              </w:rPr>
            </w:pP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Operations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by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students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on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student</w:t>
            </w:r>
            <w:proofErr w:type="spellEnd"/>
            <w:r w:rsidRPr="004542ED">
              <w:rPr>
                <w:color w:val="0F0D29" w:themeColor="text1"/>
                <w:sz w:val="24"/>
                <w:szCs w:val="20"/>
              </w:rPr>
              <w:t xml:space="preserve"> </w:t>
            </w:r>
            <w:proofErr w:type="spellStart"/>
            <w:r w:rsidRPr="004542ED">
              <w:rPr>
                <w:color w:val="0F0D29" w:themeColor="text1"/>
                <w:sz w:val="24"/>
                <w:szCs w:val="20"/>
              </w:rPr>
              <w:t>dashboards</w:t>
            </w:r>
            <w:proofErr w:type="spellEnd"/>
          </w:p>
        </w:tc>
        <w:tc>
          <w:tcPr>
            <w:tcW w:w="2639" w:type="dxa"/>
          </w:tcPr>
          <w:p w14:paraId="04AF5965" w14:textId="348740D5" w:rsidR="004542ED" w:rsidRPr="004542ED" w:rsidRDefault="004542E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4542ED">
              <w:rPr>
                <w:color w:val="auto"/>
                <w:sz w:val="22"/>
              </w:rPr>
              <w:t></w:t>
            </w:r>
            <w:r w:rsidRPr="004542ED">
              <w:rPr>
                <w:color w:val="auto"/>
                <w:sz w:val="22"/>
              </w:rPr>
              <w:tab/>
              <w:t xml:space="preserve">Show </w:t>
            </w:r>
            <w:proofErr w:type="spellStart"/>
            <w:r w:rsidRPr="004542ED">
              <w:rPr>
                <w:color w:val="auto"/>
                <w:sz w:val="22"/>
              </w:rPr>
              <w:t>their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student</w:t>
            </w:r>
            <w:proofErr w:type="spellEnd"/>
            <w:r w:rsidRPr="004542ED">
              <w:rPr>
                <w:color w:val="auto"/>
                <w:sz w:val="22"/>
              </w:rPr>
              <w:t xml:space="preserve"> </w:t>
            </w:r>
            <w:proofErr w:type="spellStart"/>
            <w:r w:rsidRPr="004542ED">
              <w:rPr>
                <w:color w:val="auto"/>
                <w:sz w:val="22"/>
              </w:rPr>
              <w:t>dashboards</w:t>
            </w:r>
            <w:proofErr w:type="spellEnd"/>
          </w:p>
        </w:tc>
        <w:tc>
          <w:tcPr>
            <w:tcW w:w="1842" w:type="dxa"/>
          </w:tcPr>
          <w:p w14:paraId="56052CF7" w14:textId="77777777" w:rsidR="004542ED" w:rsidRPr="0055312D" w:rsidRDefault="004542E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367" w:type="dxa"/>
          </w:tcPr>
          <w:p w14:paraId="1F9ADF31" w14:textId="77777777" w:rsidR="004542ED" w:rsidRPr="0055312D" w:rsidRDefault="004542E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367" w:type="dxa"/>
          </w:tcPr>
          <w:p w14:paraId="13711E04" w14:textId="77777777" w:rsidR="004542ED" w:rsidRPr="0055312D" w:rsidRDefault="004542E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  <w:tc>
          <w:tcPr>
            <w:tcW w:w="1058" w:type="dxa"/>
          </w:tcPr>
          <w:p w14:paraId="7599304E" w14:textId="77777777" w:rsidR="004542ED" w:rsidRPr="0055312D" w:rsidRDefault="004542ED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</w:p>
        </w:tc>
      </w:tr>
      <w:tr w:rsidR="00B21ABB" w:rsidRPr="0055312D" w14:paraId="2CCA017A" w14:textId="3689FDD4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308EB07" w14:textId="77777777" w:rsidR="00B21ABB" w:rsidRPr="0055312D" w:rsidRDefault="00B21ABB" w:rsidP="00B21ABB">
            <w:pPr>
              <w:pStyle w:val="Contenido"/>
              <w:rPr>
                <w:color w:val="0F0D29" w:themeColor="text1"/>
                <w:sz w:val="24"/>
                <w:szCs w:val="24"/>
              </w:rPr>
            </w:pPr>
            <w:proofErr w:type="spellStart"/>
            <w:r w:rsidRPr="0055312D">
              <w:rPr>
                <w:color w:val="0F0D29" w:themeColor="text1"/>
                <w:sz w:val="24"/>
                <w:szCs w:val="24"/>
              </w:rPr>
              <w:t>Analysis</w:t>
            </w:r>
            <w:proofErr w:type="spellEnd"/>
            <w:r w:rsidRPr="0055312D">
              <w:rPr>
                <w:color w:val="0F0D29" w:themeColor="text1"/>
                <w:sz w:val="24"/>
                <w:szCs w:val="24"/>
              </w:rPr>
              <w:t xml:space="preserve"> </w:t>
            </w:r>
            <w:proofErr w:type="spellStart"/>
            <w:r w:rsidRPr="0055312D">
              <w:rPr>
                <w:color w:val="0F0D29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639" w:type="dxa"/>
          </w:tcPr>
          <w:p w14:paraId="182D5E1C" w14:textId="77777777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u w:val="single"/>
              </w:rPr>
            </w:pPr>
            <w:proofErr w:type="spellStart"/>
            <w:r w:rsidRPr="0055312D">
              <w:rPr>
                <w:color w:val="auto"/>
                <w:sz w:val="22"/>
              </w:rPr>
              <w:t>Create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Analysis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Report</w:t>
            </w:r>
            <w:proofErr w:type="spellEnd"/>
          </w:p>
        </w:tc>
        <w:tc>
          <w:tcPr>
            <w:tcW w:w="1842" w:type="dxa"/>
          </w:tcPr>
          <w:p w14:paraId="1F802799" w14:textId="4DE1FB6B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127BE0BE" w14:textId="408D37E5" w:rsidR="00B21ABB" w:rsidRPr="0055312D" w:rsidRDefault="00B21ABB" w:rsidP="00C95E68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</w:t>
            </w:r>
            <w:r w:rsidR="00C95E68" w:rsidRPr="0055312D">
              <w:rPr>
                <w:color w:val="auto"/>
                <w:sz w:val="22"/>
              </w:rPr>
              <w:t>15’-20’</w:t>
            </w:r>
          </w:p>
        </w:tc>
        <w:tc>
          <w:tcPr>
            <w:tcW w:w="1367" w:type="dxa"/>
          </w:tcPr>
          <w:p w14:paraId="3569896E" w14:textId="6E60F5B0" w:rsidR="00B21ABB" w:rsidRPr="0055312D" w:rsidRDefault="004A053D" w:rsidP="00BD1BCE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18’</w:t>
            </w:r>
          </w:p>
        </w:tc>
        <w:tc>
          <w:tcPr>
            <w:tcW w:w="1058" w:type="dxa"/>
          </w:tcPr>
          <w:p w14:paraId="66DB7CC3" w14:textId="282EBA37" w:rsidR="00B21ABB" w:rsidRPr="0055312D" w:rsidRDefault="004A053D" w:rsidP="004542ED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6€</w:t>
            </w:r>
            <w:bookmarkStart w:id="4" w:name="_GoBack"/>
            <w:bookmarkEnd w:id="4"/>
          </w:p>
        </w:tc>
      </w:tr>
      <w:tr w:rsidR="00B21ABB" w:rsidRPr="0055312D" w14:paraId="087461EF" w14:textId="0D4E4160" w:rsidTr="00E4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CA767DB" w14:textId="77777777" w:rsidR="00B21ABB" w:rsidRPr="0055312D" w:rsidRDefault="00B21ABB" w:rsidP="00B21ABB">
            <w:pPr>
              <w:pStyle w:val="Contenido"/>
              <w:rPr>
                <w:color w:val="auto"/>
                <w:sz w:val="24"/>
                <w:szCs w:val="24"/>
              </w:rPr>
            </w:pPr>
            <w:proofErr w:type="spellStart"/>
            <w:r w:rsidRPr="0055312D">
              <w:rPr>
                <w:color w:val="auto"/>
                <w:sz w:val="24"/>
                <w:szCs w:val="24"/>
              </w:rPr>
              <w:t>Planning</w:t>
            </w:r>
            <w:proofErr w:type="spellEnd"/>
            <w:r w:rsidRPr="0055312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5312D">
              <w:rPr>
                <w:color w:val="auto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639" w:type="dxa"/>
          </w:tcPr>
          <w:p w14:paraId="1D4821CA" w14:textId="77777777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Create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Planning</w:t>
            </w:r>
            <w:proofErr w:type="spellEnd"/>
            <w:r w:rsidRPr="0055312D">
              <w:rPr>
                <w:color w:val="auto"/>
                <w:sz w:val="22"/>
              </w:rPr>
              <w:t xml:space="preserve"> </w:t>
            </w:r>
            <w:proofErr w:type="spellStart"/>
            <w:r w:rsidRPr="0055312D">
              <w:rPr>
                <w:color w:val="auto"/>
                <w:sz w:val="22"/>
              </w:rPr>
              <w:t>Report</w:t>
            </w:r>
            <w:proofErr w:type="spellEnd"/>
          </w:p>
        </w:tc>
        <w:tc>
          <w:tcPr>
            <w:tcW w:w="1842" w:type="dxa"/>
          </w:tcPr>
          <w:p w14:paraId="73450511" w14:textId="73DC6A48" w:rsidR="00B21ABB" w:rsidRPr="0055312D" w:rsidRDefault="00B21ABB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proofErr w:type="spellStart"/>
            <w:r w:rsidRPr="0055312D">
              <w:rPr>
                <w:color w:val="auto"/>
                <w:sz w:val="22"/>
              </w:rPr>
              <w:t>Developer</w:t>
            </w:r>
            <w:proofErr w:type="spellEnd"/>
          </w:p>
        </w:tc>
        <w:tc>
          <w:tcPr>
            <w:tcW w:w="1367" w:type="dxa"/>
          </w:tcPr>
          <w:p w14:paraId="39E05057" w14:textId="18C03431" w:rsidR="00B21ABB" w:rsidRPr="0055312D" w:rsidRDefault="00B21ABB" w:rsidP="00C95E68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55312D">
              <w:rPr>
                <w:color w:val="auto"/>
                <w:sz w:val="22"/>
              </w:rPr>
              <w:t>~</w:t>
            </w:r>
            <w:r w:rsidR="00C95E68" w:rsidRPr="0055312D">
              <w:rPr>
                <w:color w:val="auto"/>
                <w:sz w:val="22"/>
              </w:rPr>
              <w:t>15’-20’</w:t>
            </w:r>
          </w:p>
        </w:tc>
        <w:tc>
          <w:tcPr>
            <w:tcW w:w="1367" w:type="dxa"/>
          </w:tcPr>
          <w:p w14:paraId="6D76FA7C" w14:textId="4E7E292C" w:rsidR="00B21ABB" w:rsidRPr="0055312D" w:rsidRDefault="005131D2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16’</w:t>
            </w:r>
          </w:p>
        </w:tc>
        <w:tc>
          <w:tcPr>
            <w:tcW w:w="1058" w:type="dxa"/>
          </w:tcPr>
          <w:p w14:paraId="0E2EAF02" w14:textId="487B43C8" w:rsidR="00B21ABB" w:rsidRPr="0055312D" w:rsidRDefault="005131D2" w:rsidP="00B21ABB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5,33€</w:t>
            </w:r>
          </w:p>
        </w:tc>
      </w:tr>
    </w:tbl>
    <w:p w14:paraId="16C99C4D" w14:textId="0E6BA944" w:rsidR="003B1A57" w:rsidRPr="0055312D" w:rsidRDefault="00732D1A" w:rsidP="00E01581">
      <w:pPr>
        <w:pStyle w:val="Contenido"/>
        <w:rPr>
          <w:lang w:eastAsia="es-ES"/>
        </w:rPr>
      </w:pPr>
      <w:r w:rsidRPr="0055312D">
        <w:t xml:space="preserve"> </w:t>
      </w:r>
      <w:r w:rsidR="006B0F82" w:rsidRPr="0055312D">
        <w:br w:type="page"/>
      </w:r>
    </w:p>
    <w:p w14:paraId="225EA18C" w14:textId="48D3227D" w:rsidR="00E01581" w:rsidRPr="0055312D" w:rsidRDefault="006B0F82" w:rsidP="00653004">
      <w:pPr>
        <w:pStyle w:val="Ttulo1"/>
      </w:pPr>
      <w:bookmarkStart w:id="5" w:name="_Toc129983131"/>
      <w:r w:rsidRPr="0055312D">
        <w:lastRenderedPageBreak/>
        <w:t>Conclusion</w:t>
      </w:r>
      <w:r w:rsidR="0055312D" w:rsidRPr="0055312D">
        <w:t>e</w:t>
      </w:r>
      <w:r w:rsidRPr="0055312D">
        <w:t>s</w:t>
      </w:r>
      <w:bookmarkEnd w:id="5"/>
    </w:p>
    <w:p w14:paraId="063D15BA" w14:textId="32238FB2" w:rsidR="006B0F82" w:rsidRPr="0055312D" w:rsidRDefault="0055312D" w:rsidP="00E01581">
      <w:pPr>
        <w:pStyle w:val="Contenido"/>
      </w:pPr>
      <w:r w:rsidRPr="0055312D">
        <w:rPr>
          <w:color w:val="auto"/>
        </w:rPr>
        <w:t xml:space="preserve">Los requisitos de esta entrega, </w:t>
      </w:r>
      <w:r w:rsidR="005131D2">
        <w:rPr>
          <w:color w:val="auto"/>
        </w:rPr>
        <w:t>han sido</w:t>
      </w:r>
      <w:r w:rsidRPr="0055312D">
        <w:rPr>
          <w:color w:val="auto"/>
        </w:rPr>
        <w:t xml:space="preserve"> más complejos que los de la anterior, </w:t>
      </w:r>
      <w:r w:rsidR="005131D2">
        <w:rPr>
          <w:color w:val="auto"/>
        </w:rPr>
        <w:t>y no solo se han quedado tareas sin completar, sino que alguna de las tareas han sido más costosas en tiempo de lo previsto</w:t>
      </w:r>
      <w:r w:rsidRPr="0055312D">
        <w:rPr>
          <w:color w:val="auto"/>
        </w:rPr>
        <w:t>.</w:t>
      </w:r>
      <w:r w:rsidR="006B0F82" w:rsidRPr="0055312D">
        <w:br w:type="page"/>
      </w:r>
    </w:p>
    <w:p w14:paraId="62255640" w14:textId="58432079" w:rsidR="006B0F82" w:rsidRPr="0055312D" w:rsidRDefault="0055312D" w:rsidP="00653004">
      <w:pPr>
        <w:pStyle w:val="Ttulo1"/>
      </w:pPr>
      <w:bookmarkStart w:id="6" w:name="_Toc129983132"/>
      <w:r>
        <w:lastRenderedPageBreak/>
        <w:t>Bibliografía</w:t>
      </w:r>
      <w:bookmarkEnd w:id="6"/>
    </w:p>
    <w:p w14:paraId="1595912B" w14:textId="54193178" w:rsidR="00E01581" w:rsidRPr="0055312D" w:rsidRDefault="0055312D" w:rsidP="00E01581">
      <w:pPr>
        <w:pStyle w:val="Contenido"/>
        <w:rPr>
          <w:color w:val="auto"/>
        </w:rPr>
      </w:pPr>
      <w:r>
        <w:rPr>
          <w:color w:val="auto"/>
        </w:rPr>
        <w:t>Intencionalmente en blanco</w:t>
      </w:r>
      <w:r w:rsidR="00E01581" w:rsidRPr="0055312D">
        <w:rPr>
          <w:color w:val="auto"/>
        </w:rPr>
        <w:t>.</w:t>
      </w:r>
    </w:p>
    <w:sectPr w:rsidR="00E01581" w:rsidRPr="0055312D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90AD7" w14:textId="77777777" w:rsidR="00824853" w:rsidRDefault="00824853">
      <w:r>
        <w:separator/>
      </w:r>
    </w:p>
    <w:p w14:paraId="3AD1C734" w14:textId="77777777" w:rsidR="00824853" w:rsidRDefault="00824853"/>
  </w:endnote>
  <w:endnote w:type="continuationSeparator" w:id="0">
    <w:p w14:paraId="0692CDC9" w14:textId="77777777" w:rsidR="00824853" w:rsidRDefault="00824853">
      <w:r>
        <w:continuationSeparator/>
      </w:r>
    </w:p>
    <w:p w14:paraId="48ED5370" w14:textId="77777777" w:rsidR="00824853" w:rsidRDefault="00824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41ECC7" w14:textId="3E9A6C21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4A053D">
          <w:rPr>
            <w:noProof/>
            <w:lang w:bidi="es-ES"/>
          </w:rPr>
          <w:t>9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DF422" w14:textId="77777777" w:rsidR="00824853" w:rsidRDefault="00824853">
      <w:r>
        <w:separator/>
      </w:r>
    </w:p>
    <w:p w14:paraId="24BB9837" w14:textId="77777777" w:rsidR="00824853" w:rsidRDefault="00824853"/>
  </w:footnote>
  <w:footnote w:type="continuationSeparator" w:id="0">
    <w:p w14:paraId="4FFBD165" w14:textId="77777777" w:rsidR="00824853" w:rsidRDefault="00824853">
      <w:r>
        <w:continuationSeparator/>
      </w:r>
    </w:p>
    <w:p w14:paraId="0A9CE809" w14:textId="77777777" w:rsidR="00824853" w:rsidRDefault="0082485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62ACA"/>
    <w:multiLevelType w:val="multilevel"/>
    <w:tmpl w:val="A09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>
      <w:start w:val="1"/>
      <w:numFmt w:val="lowerRoman"/>
      <w:lvlText w:val="%3."/>
      <w:lvlJc w:val="right"/>
      <w:pPr>
        <w:ind w:left="3340" w:hanging="180"/>
      </w:pPr>
    </w:lvl>
    <w:lvl w:ilvl="3" w:tplc="0809000F">
      <w:start w:val="1"/>
      <w:numFmt w:val="decimal"/>
      <w:lvlText w:val="%4."/>
      <w:lvlJc w:val="left"/>
      <w:pPr>
        <w:ind w:left="4060" w:hanging="360"/>
      </w:pPr>
    </w:lvl>
    <w:lvl w:ilvl="4" w:tplc="08090019">
      <w:start w:val="1"/>
      <w:numFmt w:val="lowerLetter"/>
      <w:lvlText w:val="%5."/>
      <w:lvlJc w:val="left"/>
      <w:pPr>
        <w:ind w:left="4780" w:hanging="360"/>
      </w:pPr>
    </w:lvl>
    <w:lvl w:ilvl="5" w:tplc="0809001B">
      <w:start w:val="1"/>
      <w:numFmt w:val="lowerRoman"/>
      <w:lvlText w:val="%6."/>
      <w:lvlJc w:val="right"/>
      <w:pPr>
        <w:ind w:left="5500" w:hanging="180"/>
      </w:pPr>
    </w:lvl>
    <w:lvl w:ilvl="6" w:tplc="0809000F">
      <w:start w:val="1"/>
      <w:numFmt w:val="decimal"/>
      <w:lvlText w:val="%7."/>
      <w:lvlJc w:val="left"/>
      <w:pPr>
        <w:ind w:left="6220" w:hanging="360"/>
      </w:pPr>
    </w:lvl>
    <w:lvl w:ilvl="7" w:tplc="08090019">
      <w:start w:val="1"/>
      <w:numFmt w:val="lowerLetter"/>
      <w:lvlText w:val="%8."/>
      <w:lvlJc w:val="left"/>
      <w:pPr>
        <w:ind w:left="6940" w:hanging="360"/>
      </w:pPr>
    </w:lvl>
    <w:lvl w:ilvl="8" w:tplc="0809001B">
      <w:start w:val="1"/>
      <w:numFmt w:val="lowerRoman"/>
      <w:lvlText w:val="%9."/>
      <w:lvlJc w:val="right"/>
      <w:pPr>
        <w:ind w:left="7660" w:hanging="180"/>
      </w:pPr>
    </w:lvl>
  </w:abstractNum>
  <w:abstractNum w:abstractNumId="7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4"/>
    <w:rsid w:val="00010E7B"/>
    <w:rsid w:val="0002482E"/>
    <w:rsid w:val="00027FCB"/>
    <w:rsid w:val="0003446A"/>
    <w:rsid w:val="00050324"/>
    <w:rsid w:val="000747A0"/>
    <w:rsid w:val="00087C4D"/>
    <w:rsid w:val="000A0150"/>
    <w:rsid w:val="000D1D8C"/>
    <w:rsid w:val="000E63C9"/>
    <w:rsid w:val="00105D35"/>
    <w:rsid w:val="00130E9D"/>
    <w:rsid w:val="00150A6D"/>
    <w:rsid w:val="00185B35"/>
    <w:rsid w:val="001D45C8"/>
    <w:rsid w:val="001E362D"/>
    <w:rsid w:val="001F2BC8"/>
    <w:rsid w:val="001F5F6B"/>
    <w:rsid w:val="00226F5E"/>
    <w:rsid w:val="00243EBC"/>
    <w:rsid w:val="00246A35"/>
    <w:rsid w:val="00284348"/>
    <w:rsid w:val="002F51F5"/>
    <w:rsid w:val="00312137"/>
    <w:rsid w:val="00330359"/>
    <w:rsid w:val="0033762F"/>
    <w:rsid w:val="00342B52"/>
    <w:rsid w:val="00360494"/>
    <w:rsid w:val="00366C7E"/>
    <w:rsid w:val="00370A5C"/>
    <w:rsid w:val="00384EA3"/>
    <w:rsid w:val="003A1C22"/>
    <w:rsid w:val="003A39A1"/>
    <w:rsid w:val="003A64A7"/>
    <w:rsid w:val="003B1A57"/>
    <w:rsid w:val="003C2191"/>
    <w:rsid w:val="003D3863"/>
    <w:rsid w:val="003E06B4"/>
    <w:rsid w:val="003E6DC6"/>
    <w:rsid w:val="004110DE"/>
    <w:rsid w:val="0044085A"/>
    <w:rsid w:val="004542ED"/>
    <w:rsid w:val="00494B68"/>
    <w:rsid w:val="004A053D"/>
    <w:rsid w:val="004B21A5"/>
    <w:rsid w:val="004C3B5E"/>
    <w:rsid w:val="004E5FEE"/>
    <w:rsid w:val="005037F0"/>
    <w:rsid w:val="005131D2"/>
    <w:rsid w:val="00516A86"/>
    <w:rsid w:val="005275F6"/>
    <w:rsid w:val="0055312D"/>
    <w:rsid w:val="00572102"/>
    <w:rsid w:val="00576520"/>
    <w:rsid w:val="005B280D"/>
    <w:rsid w:val="005F1BB0"/>
    <w:rsid w:val="00637DD7"/>
    <w:rsid w:val="00653004"/>
    <w:rsid w:val="00656C4D"/>
    <w:rsid w:val="00676D44"/>
    <w:rsid w:val="006B0F82"/>
    <w:rsid w:val="006E5716"/>
    <w:rsid w:val="007302B3"/>
    <w:rsid w:val="00730733"/>
    <w:rsid w:val="007309A6"/>
    <w:rsid w:val="00730E3A"/>
    <w:rsid w:val="00732D1A"/>
    <w:rsid w:val="00736AAF"/>
    <w:rsid w:val="0074476F"/>
    <w:rsid w:val="00765B2A"/>
    <w:rsid w:val="00783A34"/>
    <w:rsid w:val="007871C0"/>
    <w:rsid w:val="007A6DA4"/>
    <w:rsid w:val="007C6B52"/>
    <w:rsid w:val="007D16C5"/>
    <w:rsid w:val="00824853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67BF2"/>
    <w:rsid w:val="00977A4E"/>
    <w:rsid w:val="00977F79"/>
    <w:rsid w:val="009C7720"/>
    <w:rsid w:val="009D46C5"/>
    <w:rsid w:val="009D752E"/>
    <w:rsid w:val="009E530B"/>
    <w:rsid w:val="00A23AFA"/>
    <w:rsid w:val="00A31B3E"/>
    <w:rsid w:val="00A532F3"/>
    <w:rsid w:val="00A8489E"/>
    <w:rsid w:val="00AB02A7"/>
    <w:rsid w:val="00AC29F3"/>
    <w:rsid w:val="00AD27B3"/>
    <w:rsid w:val="00AE64A8"/>
    <w:rsid w:val="00B13F26"/>
    <w:rsid w:val="00B21ABB"/>
    <w:rsid w:val="00B231E5"/>
    <w:rsid w:val="00BA3191"/>
    <w:rsid w:val="00BA4B5D"/>
    <w:rsid w:val="00BD01A3"/>
    <w:rsid w:val="00BD1BCE"/>
    <w:rsid w:val="00C02B87"/>
    <w:rsid w:val="00C24FE4"/>
    <w:rsid w:val="00C4086D"/>
    <w:rsid w:val="00C95E68"/>
    <w:rsid w:val="00CA1896"/>
    <w:rsid w:val="00CB5B28"/>
    <w:rsid w:val="00CC0167"/>
    <w:rsid w:val="00CF1864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35DD"/>
    <w:rsid w:val="00DC26A9"/>
    <w:rsid w:val="00DC706A"/>
    <w:rsid w:val="00DD152F"/>
    <w:rsid w:val="00DE213F"/>
    <w:rsid w:val="00DE50A4"/>
    <w:rsid w:val="00DF027C"/>
    <w:rsid w:val="00E00A32"/>
    <w:rsid w:val="00E01581"/>
    <w:rsid w:val="00E22ACD"/>
    <w:rsid w:val="00E432BC"/>
    <w:rsid w:val="00E620B0"/>
    <w:rsid w:val="00E735B7"/>
    <w:rsid w:val="00E77DD6"/>
    <w:rsid w:val="00E81B40"/>
    <w:rsid w:val="00EC5864"/>
    <w:rsid w:val="00EF555B"/>
    <w:rsid w:val="00F027BB"/>
    <w:rsid w:val="00F11DCF"/>
    <w:rsid w:val="00F152C5"/>
    <w:rsid w:val="00F162EA"/>
    <w:rsid w:val="00F52D27"/>
    <w:rsid w:val="00F83527"/>
    <w:rsid w:val="00F97DAB"/>
    <w:rsid w:val="00FD0862"/>
    <w:rsid w:val="00FD583F"/>
    <w:rsid w:val="00FD7488"/>
    <w:rsid w:val="00FF16B4"/>
    <w:rsid w:val="00FF687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de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customStyle="1" w:styleId="Prrafodesublista">
    <w:name w:val="Párrafo de sublista"/>
    <w:basedOn w:val="Prrafodelista"/>
    <w:qFormat/>
    <w:rsid w:val="00FF6871"/>
    <w:pPr>
      <w:keepNext/>
      <w:numPr>
        <w:numId w:val="9"/>
      </w:numPr>
      <w:tabs>
        <w:tab w:val="num" w:pos="360"/>
      </w:tabs>
      <w:spacing w:before="120" w:after="120" w:line="240" w:lineRule="auto"/>
      <w:ind w:left="720" w:firstLine="0"/>
      <w:contextualSpacing w:val="0"/>
      <w:jc w:val="both"/>
    </w:pPr>
    <w:rPr>
      <w:rFonts w:eastAsia="Courier New" w:cs="Courier New"/>
      <w:b w:val="0"/>
      <w:color w:val="auto"/>
      <w:sz w:val="22"/>
      <w:lang w:val="en-GB"/>
    </w:rPr>
  </w:style>
  <w:style w:type="table" w:styleId="Tabladecuadrcula1clara">
    <w:name w:val="Grid Table 1 Light"/>
    <w:basedOn w:val="Tablanormal"/>
    <w:uiPriority w:val="46"/>
    <w:rsid w:val="00087C4D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E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E3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E362D"/>
  </w:style>
  <w:style w:type="paragraph" w:styleId="TDC2">
    <w:name w:val="toc 2"/>
    <w:basedOn w:val="Normal"/>
    <w:next w:val="Normal"/>
    <w:autoRedefine/>
    <w:uiPriority w:val="39"/>
    <w:unhideWhenUsed/>
    <w:rsid w:val="00F97DA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1F51D1" w:rsidRDefault="000C0B76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DE"/>
    <w:rsid w:val="0004565C"/>
    <w:rsid w:val="000C0B76"/>
    <w:rsid w:val="00107DF4"/>
    <w:rsid w:val="00122C84"/>
    <w:rsid w:val="001F51D1"/>
    <w:rsid w:val="003B08DC"/>
    <w:rsid w:val="0066684E"/>
    <w:rsid w:val="00766FD5"/>
    <w:rsid w:val="0088054C"/>
    <w:rsid w:val="00AC50DE"/>
    <w:rsid w:val="00AE12B7"/>
    <w:rsid w:val="00B76054"/>
    <w:rsid w:val="00C36D0C"/>
    <w:rsid w:val="00C714F1"/>
    <w:rsid w:val="00C93110"/>
    <w:rsid w:val="00CD45E6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253</TotalTime>
  <Pages>9</Pages>
  <Words>521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Antonio José López Cubiles</cp:lastModifiedBy>
  <cp:revision>38</cp:revision>
  <cp:lastPrinted>2006-08-01T17:47:00Z</cp:lastPrinted>
  <dcterms:created xsi:type="dcterms:W3CDTF">2023-02-15T16:33:00Z</dcterms:created>
  <dcterms:modified xsi:type="dcterms:W3CDTF">2023-04-21T11:07:00Z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