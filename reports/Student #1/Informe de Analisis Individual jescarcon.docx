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F93D65" w14:textId="54B33E86" w:rsidR="00676D44" w:rsidRDefault="004F021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Informe de</w:t>
                                  </w:r>
                                </w:p>
                                <w:p w14:paraId="7B727185" w14:textId="37E441EB" w:rsidR="004F0211" w:rsidRDefault="004F021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Análisis</w:t>
                                  </w:r>
                                </w:p>
                                <w:p w14:paraId="51B76A79" w14:textId="4B245C88" w:rsidR="004F0211" w:rsidRPr="00D86945" w:rsidRDefault="004F021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Individual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13F93D65" w14:textId="54B33E86" w:rsidR="00676D44" w:rsidRDefault="004F021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Informe de</w:t>
                            </w:r>
                          </w:p>
                          <w:p w14:paraId="7B727185" w14:textId="37E441EB" w:rsidR="004F0211" w:rsidRDefault="004F021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Análisis</w:t>
                            </w:r>
                          </w:p>
                          <w:p w14:paraId="51B76A79" w14:textId="4B245C88" w:rsidR="004F0211" w:rsidRPr="00D86945" w:rsidRDefault="004F0211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Individual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8A9F6" w14:textId="0EF2D021" w:rsidR="00676D44" w:rsidRDefault="00676D44" w:rsidP="00FF0FA5">
                                  <w:r>
                                    <w:t>Jesús Cárdenas Conejo</w:t>
                                  </w:r>
                                </w:p>
                                <w:p w14:paraId="14274607" w14:textId="17F5C497" w:rsidR="00676D44" w:rsidRDefault="00676D44" w:rsidP="00FF0FA5">
                                  <w:r>
                                    <w:t>(</w:t>
                                  </w:r>
                                  <w:r w:rsidR="00B13F26">
                                    <w:t>jescarcon@alum.us.es</w:t>
                                  </w:r>
                                  <w:r>
                                    <w:t>)</w:t>
                                  </w:r>
                                </w:p>
                                <w:p w14:paraId="7490A9B1" w14:textId="6E40EB86" w:rsidR="00676D44" w:rsidRDefault="00676D44" w:rsidP="007263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1B18A9F6" w14:textId="0EF2D021" w:rsidR="00676D44" w:rsidRDefault="00676D44" w:rsidP="00FF0FA5">
                            <w:r>
                              <w:t>Jesús Cárdenas Conejo</w:t>
                            </w:r>
                          </w:p>
                          <w:p w14:paraId="14274607" w14:textId="17F5C497" w:rsidR="00676D44" w:rsidRDefault="00676D44" w:rsidP="00FF0FA5">
                            <w:r>
                              <w:t>(</w:t>
                            </w:r>
                            <w:r w:rsidR="00B13F26">
                              <w:t>jescarcon@alum.us.es</w:t>
                            </w:r>
                            <w:r>
                              <w:t>)</w:t>
                            </w:r>
                          </w:p>
                          <w:p w14:paraId="7490A9B1" w14:textId="6E40EB86" w:rsidR="00676D44" w:rsidRDefault="00676D44" w:rsidP="007263E4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4F0211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41AE610A" w:rsidR="00D077E9" w:rsidRDefault="001A5208" w:rsidP="00AB02A7">
            <w:pPr>
              <w:rPr>
                <w:noProof/>
              </w:rPr>
            </w:pPr>
            <w:r>
              <w:rPr>
                <w:noProof/>
              </w:rPr>
              <w:t>26-05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1E5D9F54" w:rsidR="00D077E9" w:rsidRPr="004F0211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4F0211" w:rsidRPr="004F0211">
                  <w:rPr>
                    <w:noProof/>
                  </w:rPr>
                  <w:t>Grupo</w:t>
                </w:r>
                <w:r w:rsidR="00676D44" w:rsidRPr="004F0211">
                  <w:rPr>
                    <w:noProof/>
                  </w:rPr>
                  <w:t>: C</w:t>
                </w:r>
                <w:r w:rsidR="00676D44" w:rsidRPr="004F0211">
                  <w:t>1.02.10</w:t>
                </w:r>
              </w:sdtContent>
            </w:sdt>
          </w:p>
          <w:p w14:paraId="3A146D9D" w14:textId="3FE7280F" w:rsidR="00D077E9" w:rsidRPr="004F0211" w:rsidRDefault="004F0211" w:rsidP="00AB02A7">
            <w:pPr>
              <w:rPr>
                <w:noProof/>
              </w:rPr>
            </w:pPr>
            <w:r w:rsidRPr="004F0211">
              <w:t>Repositorio</w:t>
            </w:r>
            <w:r w:rsidR="00676D44" w:rsidRPr="004F0211">
              <w:t xml:space="preserve">:  </w:t>
            </w:r>
            <w:r w:rsidR="00FF0FA5" w:rsidRPr="004F0211">
              <w:t xml:space="preserve"> https://github.com/IsmaelRuizJurado/Acme-L3-D0</w:t>
            </w:r>
            <w:r w:rsidR="001A5208">
              <w:t>4</w:t>
            </w:r>
          </w:p>
          <w:p w14:paraId="3CBDFB86" w14:textId="77777777" w:rsidR="00D077E9" w:rsidRPr="004F0211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4F0211" w:rsidRDefault="006B0F82" w:rsidP="00AB02A7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4F0211" w:rsidRDefault="006B0F82">
      <w:pPr>
        <w:spacing w:after="200"/>
        <w:rPr>
          <w:noProof/>
        </w:rPr>
      </w:pPr>
      <w:r w:rsidRPr="004F0211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88C92B" w:rsidR="00653004" w:rsidRDefault="004F0211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Tabla de Contenidos</w:t>
          </w:r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3C00848" w14:textId="1B61D3D9" w:rsidR="00B978C7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9965871" w:history="1">
            <w:r w:rsidR="00B978C7" w:rsidRPr="00FD4D8F">
              <w:rPr>
                <w:rStyle w:val="Hipervnculo"/>
                <w:noProof/>
              </w:rPr>
              <w:t>Resumen del Documento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_Toc129965871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3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790A66D4" w14:textId="668C880D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2" w:history="1">
            <w:r w:rsidR="00B978C7" w:rsidRPr="00FD4D8F">
              <w:rPr>
                <w:rStyle w:val="Hipervnculo"/>
                <w:noProof/>
                <w:lang w:val="en-US"/>
              </w:rPr>
              <w:t>Historial de Versiones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_Toc129965872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4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1F17C775" w14:textId="647737E3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3" w:history="1">
            <w:r w:rsidR="00B978C7" w:rsidRPr="00FD4D8F">
              <w:rPr>
                <w:rStyle w:val="Hipervnculo"/>
                <w:noProof/>
              </w:rPr>
              <w:t>Introduccion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_Toc129965873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5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6E4B9178" w14:textId="425C7A58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4" w:history="1">
            <w:r w:rsidR="00B978C7" w:rsidRPr="00FD4D8F">
              <w:rPr>
                <w:rStyle w:val="Hipervnculo"/>
                <w:noProof/>
              </w:rPr>
              <w:t>Contenidos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_Toc129965874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6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64188ABF" w14:textId="21F8A2CA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5" w:history="1">
            <w:r w:rsidR="00B978C7" w:rsidRPr="00FD4D8F">
              <w:rPr>
                <w:rStyle w:val="Hipervnculo"/>
                <w:noProof/>
              </w:rPr>
              <w:t>Conclusion</w:t>
            </w:r>
            <w:r w:rsidR="001A5208">
              <w:rPr>
                <w:rStyle w:val="Hipervnculo"/>
                <w:noProof/>
              </w:rPr>
              <w:t>e</w:t>
            </w:r>
            <w:r w:rsidR="00B978C7" w:rsidRPr="00FD4D8F">
              <w:rPr>
                <w:rStyle w:val="Hipervnculo"/>
                <w:noProof/>
              </w:rPr>
              <w:t>s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_Toc129965875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9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51BD92A1" w14:textId="4D8F14D1" w:rsidR="00B978C7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29965877" w:history="1">
            <w:r w:rsidR="00B978C7" w:rsidRPr="00FD4D8F">
              <w:rPr>
                <w:rStyle w:val="Hipervnculo"/>
                <w:noProof/>
              </w:rPr>
              <w:t>Bibliogra</w:t>
            </w:r>
            <w:r w:rsidR="00B64299">
              <w:rPr>
                <w:rStyle w:val="Hipervnculo"/>
                <w:noProof/>
              </w:rPr>
              <w:t>fia</w:t>
            </w:r>
            <w:r w:rsidR="00B978C7">
              <w:rPr>
                <w:noProof/>
                <w:webHidden/>
              </w:rPr>
              <w:tab/>
            </w:r>
            <w:r w:rsidR="00B978C7">
              <w:rPr>
                <w:noProof/>
                <w:webHidden/>
              </w:rPr>
              <w:fldChar w:fldCharType="begin"/>
            </w:r>
            <w:r w:rsidR="00B978C7">
              <w:rPr>
                <w:noProof/>
                <w:webHidden/>
              </w:rPr>
              <w:instrText xml:space="preserve"> PAGEREF _Toc129965877 \h </w:instrText>
            </w:r>
            <w:r w:rsidR="00B978C7">
              <w:rPr>
                <w:noProof/>
                <w:webHidden/>
              </w:rPr>
            </w:r>
            <w:r w:rsidR="00B978C7">
              <w:rPr>
                <w:noProof/>
                <w:webHidden/>
              </w:rPr>
              <w:fldChar w:fldCharType="separate"/>
            </w:r>
            <w:r w:rsidR="00B64299">
              <w:rPr>
                <w:noProof/>
                <w:webHidden/>
              </w:rPr>
              <w:t>10</w:t>
            </w:r>
            <w:r w:rsidR="00B978C7">
              <w:rPr>
                <w:noProof/>
                <w:webHidden/>
              </w:rPr>
              <w:fldChar w:fldCharType="end"/>
            </w:r>
          </w:hyperlink>
        </w:p>
        <w:p w14:paraId="302F8E08" w14:textId="70AF1A0E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3BF4DDC6" w:rsidR="00370A5C" w:rsidRPr="004F0211" w:rsidRDefault="004F0211" w:rsidP="00653004">
      <w:pPr>
        <w:pStyle w:val="Ttulo1"/>
        <w:rPr>
          <w:noProof/>
        </w:rPr>
      </w:pPr>
      <w:bookmarkStart w:id="0" w:name="_Toc129965871"/>
      <w:r w:rsidRPr="004F0211">
        <w:rPr>
          <w:noProof/>
        </w:rPr>
        <w:lastRenderedPageBreak/>
        <w:t>Resumen del Documento</w:t>
      </w:r>
      <w:bookmarkEnd w:id="0"/>
    </w:p>
    <w:p w14:paraId="7E94A916" w14:textId="23166FD6" w:rsidR="006B0F82" w:rsidRPr="004F0211" w:rsidRDefault="004F0211" w:rsidP="00370A5C">
      <w:pPr>
        <w:pStyle w:val="Contenido"/>
        <w:rPr>
          <w:noProof/>
        </w:rPr>
      </w:pP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En este reporte encontrarás información relativa a mi entregable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acorde con una 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estructura de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>Informe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 de Análisis. Este documento muestra cuántos registros de análisis he redactado, el contenido de esos informes y un enlace al foro donde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el profesor 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nos dio una </w:t>
      </w: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>sugerencia por</w:t>
      </w:r>
      <w:r w:rsidRPr="004F0211">
        <w:rPr>
          <w:rStyle w:val="normaltextrun"/>
          <w:rFonts w:ascii="Arial" w:hAnsi="Arial" w:cs="Arial"/>
          <w:color w:val="0F0D29"/>
          <w:szCs w:val="28"/>
          <w:shd w:val="clear" w:color="auto" w:fill="FFFFFF"/>
        </w:rPr>
        <w:t xml:space="preserve"> si el requisito necesitaba una ayuda externa para la interpretación.</w:t>
      </w:r>
      <w:r w:rsidR="006B0F82" w:rsidRPr="004F0211">
        <w:rPr>
          <w:noProof/>
        </w:rPr>
        <w:br w:type="page"/>
      </w:r>
    </w:p>
    <w:p w14:paraId="479454FF" w14:textId="0B3DCC02" w:rsidR="00370A5C" w:rsidRDefault="004F0211" w:rsidP="00653004">
      <w:pPr>
        <w:pStyle w:val="Ttulo1"/>
        <w:rPr>
          <w:noProof/>
          <w:lang w:val="en-US"/>
        </w:rPr>
      </w:pPr>
      <w:bookmarkStart w:id="1" w:name="_Toc129965872"/>
      <w:r>
        <w:rPr>
          <w:noProof/>
          <w:lang w:val="en-US"/>
        </w:rPr>
        <w:lastRenderedPageBreak/>
        <w:t>Historial de Versiones</w:t>
      </w:r>
      <w:bookmarkEnd w:id="1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772" w:type="dxa"/>
            <w:vAlign w:val="center"/>
            <w:hideMark/>
          </w:tcPr>
          <w:p w14:paraId="5E5BD30E" w14:textId="5856E48C" w:rsidR="00370A5C" w:rsidRPr="001A5208" w:rsidRDefault="001A520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FFFFFF" w:themeColor="background1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6DCBB4CE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</w:t>
            </w:r>
            <w:r w:rsidR="001A5208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pción de cambios.</w:t>
            </w:r>
          </w:p>
        </w:tc>
      </w:tr>
      <w:tr w:rsidR="00D12F18" w:rsidRPr="004F0211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7F38ADF5" w:rsidR="00D12F18" w:rsidRPr="00370A5C" w:rsidRDefault="00D12F18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>
              <w:rPr>
                <w:rStyle w:val="normaltextrun"/>
                <w:rFonts w:ascii="Calibri" w:eastAsiaTheme="majorEastAsia" w:hAnsi="Calibri" w:cs="Calibri"/>
                <w:b w:val="0"/>
                <w:bCs w:val="0"/>
              </w:rPr>
              <w:t>1.0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772" w:type="dxa"/>
            <w:vAlign w:val="center"/>
            <w:hideMark/>
          </w:tcPr>
          <w:p w14:paraId="16747216" w14:textId="2805957E" w:rsidR="00D12F18" w:rsidRPr="001A5208" w:rsidRDefault="001A5208" w:rsidP="001A5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color w:val="auto"/>
                <w:sz w:val="24"/>
                <w:szCs w:val="20"/>
              </w:rPr>
            </w:pPr>
            <w:r w:rsidRPr="001A5208">
              <w:rPr>
                <w:b w:val="0"/>
                <w:bCs/>
                <w:noProof/>
                <w:color w:val="auto"/>
                <w:sz w:val="24"/>
                <w:szCs w:val="20"/>
              </w:rPr>
              <w:t>26-05-2023</w:t>
            </w:r>
          </w:p>
        </w:tc>
        <w:tc>
          <w:tcPr>
            <w:tcW w:w="6487" w:type="dxa"/>
            <w:vAlign w:val="center"/>
            <w:hideMark/>
          </w:tcPr>
          <w:p w14:paraId="2CFE8E0E" w14:textId="62718EDB" w:rsidR="00D12F18" w:rsidRPr="004F0211" w:rsidRDefault="004F0211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F0211">
              <w:rPr>
                <w:rStyle w:val="normaltextrun"/>
                <w:rFonts w:ascii="Calibri" w:eastAsiaTheme="majorEastAsia" w:hAnsi="Calibri" w:cs="Calibri"/>
              </w:rPr>
              <w:t>Creación del Documento de Informe de Análisis.</w:t>
            </w:r>
          </w:p>
        </w:tc>
      </w:tr>
    </w:tbl>
    <w:p w14:paraId="4C4B6909" w14:textId="059C1054" w:rsidR="006B0F82" w:rsidRPr="004F0211" w:rsidRDefault="00370A5C" w:rsidP="00370A5C">
      <w:pPr>
        <w:pStyle w:val="Contenido"/>
        <w:rPr>
          <w:noProof/>
        </w:rPr>
      </w:pPr>
      <w:r w:rsidRPr="004F0211">
        <w:rPr>
          <w:noProof/>
        </w:rPr>
        <w:t xml:space="preserve"> </w:t>
      </w:r>
      <w:r w:rsidR="006B0F82" w:rsidRPr="004F0211">
        <w:rPr>
          <w:noProof/>
        </w:rPr>
        <w:br w:type="page"/>
      </w:r>
    </w:p>
    <w:p w14:paraId="1F983712" w14:textId="5A6EDA09" w:rsidR="00E01581" w:rsidRPr="00B53F21" w:rsidRDefault="006B0F82" w:rsidP="00653004">
      <w:pPr>
        <w:pStyle w:val="Ttulo1"/>
        <w:rPr>
          <w:noProof/>
        </w:rPr>
      </w:pPr>
      <w:bookmarkStart w:id="2" w:name="_Toc129965873"/>
      <w:r w:rsidRPr="00B53F21">
        <w:rPr>
          <w:noProof/>
        </w:rPr>
        <w:lastRenderedPageBreak/>
        <w:t>Introduc</w:t>
      </w:r>
      <w:r w:rsidR="004F0211" w:rsidRPr="00B53F21">
        <w:rPr>
          <w:noProof/>
        </w:rPr>
        <w:t>c</w:t>
      </w:r>
      <w:r w:rsidRPr="00B53F21">
        <w:rPr>
          <w:noProof/>
        </w:rPr>
        <w:t>ion</w:t>
      </w:r>
      <w:bookmarkEnd w:id="2"/>
    </w:p>
    <w:p w14:paraId="75E78D30" w14:textId="6231A546" w:rsidR="004F0211" w:rsidRDefault="004F0211" w:rsidP="004F0211">
      <w:pPr>
        <w:pStyle w:val="Contenido"/>
        <w:rPr>
          <w:color w:val="auto"/>
        </w:rPr>
      </w:pPr>
      <w:r w:rsidRPr="004F0211">
        <w:rPr>
          <w:color w:val="auto"/>
        </w:rPr>
        <w:t xml:space="preserve">En este informe vamos a describir el análisis y decisión que he tomado en el proceso de buscar una solución al problema que se plantea en el entregable </w:t>
      </w:r>
      <w:r w:rsidR="001A5208">
        <w:rPr>
          <w:color w:val="auto"/>
        </w:rPr>
        <w:t>4</w:t>
      </w:r>
      <w:r>
        <w:rPr>
          <w:color w:val="auto"/>
        </w:rPr>
        <w:t>.</w:t>
      </w:r>
    </w:p>
    <w:p w14:paraId="0E30CDC7" w14:textId="77777777" w:rsidR="004F0211" w:rsidRPr="004F0211" w:rsidRDefault="004F0211" w:rsidP="004F0211">
      <w:pPr>
        <w:pStyle w:val="Contenido"/>
        <w:rPr>
          <w:color w:val="auto"/>
        </w:rPr>
      </w:pPr>
    </w:p>
    <w:p w14:paraId="7638C9BB" w14:textId="72A58E31" w:rsidR="006B0F82" w:rsidRPr="004F0211" w:rsidRDefault="004F0211" w:rsidP="004F0211">
      <w:pPr>
        <w:pStyle w:val="Contenido"/>
      </w:pPr>
      <w:r>
        <w:rPr>
          <w:color w:val="auto"/>
        </w:rPr>
        <w:t>Analizaré</w:t>
      </w:r>
      <w:r w:rsidRPr="004F0211">
        <w:rPr>
          <w:color w:val="auto"/>
        </w:rPr>
        <w:t xml:space="preserve"> </w:t>
      </w:r>
      <w:r w:rsidR="0052317E">
        <w:rPr>
          <w:color w:val="auto"/>
        </w:rPr>
        <w:t>2</w:t>
      </w:r>
      <w:r w:rsidRPr="004F0211">
        <w:rPr>
          <w:color w:val="auto"/>
        </w:rPr>
        <w:t xml:space="preserve"> requisitos en este informe, para cada uno de ellos proporcionaremos una copia textual del ejercicio, el análisis y la decisión que se han tomado en busca de la solución y el enlace al foro para la retroalimentación del </w:t>
      </w:r>
      <w:r>
        <w:rPr>
          <w:color w:val="auto"/>
        </w:rPr>
        <w:t>profesor,</w:t>
      </w:r>
      <w:r w:rsidRPr="004F0211">
        <w:rPr>
          <w:color w:val="auto"/>
        </w:rPr>
        <w:t xml:space="preserve"> si es </w:t>
      </w:r>
      <w:r w:rsidRPr="00B978C7">
        <w:rPr>
          <w:color w:val="auto"/>
        </w:rPr>
        <w:t>necesario</w:t>
      </w:r>
      <w:r w:rsidRPr="004F0211">
        <w:rPr>
          <w:color w:val="auto"/>
        </w:rPr>
        <w:t>.</w:t>
      </w:r>
      <w:r w:rsidR="006B0F82" w:rsidRPr="004F0211">
        <w:br w:type="page"/>
      </w:r>
    </w:p>
    <w:p w14:paraId="0FCE8089" w14:textId="017803E1" w:rsidR="003767BA" w:rsidRPr="004F0211" w:rsidRDefault="006B0F82" w:rsidP="00054E40">
      <w:pPr>
        <w:pStyle w:val="Ttulo1"/>
        <w:rPr>
          <w:noProof/>
        </w:rPr>
      </w:pPr>
      <w:bookmarkStart w:id="3" w:name="_Toc129965874"/>
      <w:r w:rsidRPr="004F0211">
        <w:rPr>
          <w:noProof/>
        </w:rPr>
        <w:lastRenderedPageBreak/>
        <w:t>Conten</w:t>
      </w:r>
      <w:r w:rsidR="004F0211" w:rsidRPr="004F0211">
        <w:rPr>
          <w:noProof/>
        </w:rPr>
        <w:t>ido</w:t>
      </w:r>
      <w:r w:rsidRPr="004F0211">
        <w:rPr>
          <w:noProof/>
        </w:rPr>
        <w:t>s</w:t>
      </w:r>
      <w:bookmarkEnd w:id="3"/>
    </w:p>
    <w:p w14:paraId="2AEDB66B" w14:textId="7C73B2AB" w:rsidR="004F0211" w:rsidRPr="00641C28" w:rsidRDefault="001A5208" w:rsidP="004F0211">
      <w:pPr>
        <w:pStyle w:val="Contenido"/>
        <w:rPr>
          <w:rFonts w:cstheme="minorHAnsi"/>
          <w:color w:val="auto"/>
          <w:szCs w:val="28"/>
        </w:rPr>
      </w:pPr>
      <w:r w:rsidRPr="00641C28">
        <w:rPr>
          <w:rFonts w:cstheme="minorHAnsi"/>
          <w:color w:val="auto"/>
          <w:szCs w:val="28"/>
        </w:rPr>
        <w:t xml:space="preserve">Los requisitos de esta entrega están basados en realizar “testing” y los documentos de reporte necesarios. </w:t>
      </w:r>
    </w:p>
    <w:p w14:paraId="39E754C1" w14:textId="236EAA28" w:rsidR="001A5208" w:rsidRPr="00641C28" w:rsidRDefault="001A5208" w:rsidP="001A5208">
      <w:pPr>
        <w:pStyle w:val="Contenido"/>
        <w:rPr>
          <w:rFonts w:cstheme="minorHAnsi"/>
          <w:color w:val="auto"/>
          <w:szCs w:val="28"/>
        </w:rPr>
      </w:pPr>
      <w:r w:rsidRPr="00641C28">
        <w:rPr>
          <w:rFonts w:cstheme="minorHAnsi"/>
          <w:color w:val="auto"/>
          <w:szCs w:val="28"/>
        </w:rPr>
        <w:t>Debido al escaso tiempo que disponía me dispuse a corregir errores del entregable 3 y posibles anteriores. El análisis lo realizaré de los detalles relevantes a los requisitos del entregable 3.</w:t>
      </w:r>
    </w:p>
    <w:p w14:paraId="19F013EB" w14:textId="77777777" w:rsidR="001A5208" w:rsidRPr="00641C28" w:rsidRDefault="001A5208" w:rsidP="001A5208">
      <w:pPr>
        <w:pStyle w:val="Contenido"/>
        <w:rPr>
          <w:rFonts w:cstheme="minorHAnsi"/>
          <w:color w:val="auto"/>
          <w:szCs w:val="28"/>
        </w:rPr>
      </w:pPr>
    </w:p>
    <w:p w14:paraId="13E5742D" w14:textId="57435D72" w:rsidR="001A5208" w:rsidRPr="00641C28" w:rsidRDefault="00641C28" w:rsidP="001A5208">
      <w:pPr>
        <w:pStyle w:val="Contenido"/>
        <w:rPr>
          <w:rFonts w:cstheme="minorHAnsi"/>
          <w:color w:val="auto"/>
          <w:szCs w:val="28"/>
          <w:u w:val="single"/>
          <w:lang w:val="en-US"/>
        </w:rPr>
      </w:pPr>
      <w:r w:rsidRPr="00641C28">
        <w:rPr>
          <w:rFonts w:cstheme="minorHAnsi"/>
          <w:color w:val="auto"/>
          <w:szCs w:val="28"/>
          <w:u w:val="single"/>
          <w:lang w:val="en-US"/>
        </w:rPr>
        <w:t>Desarrollo</w:t>
      </w:r>
      <w:r w:rsidR="001A5208" w:rsidRPr="00641C28">
        <w:rPr>
          <w:rFonts w:cstheme="minorHAnsi"/>
          <w:color w:val="auto"/>
          <w:szCs w:val="28"/>
          <w:u w:val="single"/>
          <w:lang w:val="en-US"/>
        </w:rPr>
        <w:t xml:space="preserve"> literal del requisito:</w:t>
      </w:r>
      <w:r w:rsidRPr="00641C28">
        <w:rPr>
          <w:rFonts w:cstheme="minorHAnsi"/>
          <w:color w:val="auto"/>
          <w:szCs w:val="28"/>
          <w:u w:val="single"/>
          <w:lang w:val="en-US"/>
        </w:rPr>
        <w:t xml:space="preserve"> #1</w:t>
      </w:r>
    </w:p>
    <w:p w14:paraId="350C08F0" w14:textId="77777777" w:rsidR="00641C28" w:rsidRPr="00641C28" w:rsidRDefault="00641C28" w:rsidP="001A5208">
      <w:pPr>
        <w:pStyle w:val="Contenido"/>
        <w:rPr>
          <w:rFonts w:cstheme="minorHAnsi"/>
          <w:color w:val="auto"/>
          <w:szCs w:val="28"/>
          <w:u w:val="single"/>
          <w:lang w:val="en-US"/>
        </w:rPr>
      </w:pPr>
    </w:p>
    <w:p w14:paraId="5325D453" w14:textId="7B75EE21" w:rsidR="00641C28" w:rsidRPr="00641C28" w:rsidRDefault="00641C28" w:rsidP="001A5208">
      <w:pPr>
        <w:pStyle w:val="Contenido"/>
        <w:rPr>
          <w:rFonts w:cstheme="minorHAnsi"/>
          <w:color w:val="auto"/>
          <w:szCs w:val="28"/>
          <w:lang w:val="en-US"/>
        </w:rPr>
      </w:pPr>
      <w:r w:rsidRPr="00641C28">
        <w:rPr>
          <w:rFonts w:cstheme="minorHAnsi"/>
          <w:color w:val="auto"/>
          <w:szCs w:val="28"/>
          <w:lang w:val="en-US"/>
        </w:rPr>
        <w:t>“</w:t>
      </w:r>
      <w:r w:rsidRPr="00641C28">
        <w:rPr>
          <w:color w:val="auto"/>
          <w:szCs w:val="28"/>
          <w:lang w:val="en-US"/>
        </w:rPr>
        <w:t>Operations by lecturers on courses:</w:t>
      </w:r>
    </w:p>
    <w:p w14:paraId="671C94A9" w14:textId="77777777" w:rsidR="00641C28" w:rsidRPr="00641C28" w:rsidRDefault="00641C28" w:rsidP="00641C28">
      <w:pPr>
        <w:pStyle w:val="Contenido"/>
        <w:ind w:firstLine="720"/>
        <w:rPr>
          <w:color w:val="auto"/>
          <w:szCs w:val="28"/>
          <w:lang w:val="en-US"/>
        </w:rPr>
      </w:pPr>
      <w:r w:rsidRPr="00641C28">
        <w:rPr>
          <w:color w:val="auto"/>
          <w:szCs w:val="28"/>
          <w:lang w:val="en-US"/>
        </w:rPr>
        <w:t>-</w:t>
      </w:r>
      <w:r w:rsidR="001A5208" w:rsidRPr="00641C28">
        <w:rPr>
          <w:color w:val="auto"/>
          <w:szCs w:val="28"/>
          <w:lang w:val="en-US"/>
        </w:rPr>
        <w:t>List the courses in the system that are published.</w:t>
      </w:r>
    </w:p>
    <w:p w14:paraId="15ED8EA6" w14:textId="5BAF4219" w:rsidR="001A5208" w:rsidRPr="0052317E" w:rsidRDefault="00641C28" w:rsidP="00641C28">
      <w:pPr>
        <w:pStyle w:val="Contenido"/>
        <w:ind w:firstLine="720"/>
        <w:rPr>
          <w:color w:val="auto"/>
          <w:szCs w:val="28"/>
        </w:rPr>
      </w:pPr>
      <w:r w:rsidRPr="00641C28">
        <w:rPr>
          <w:color w:val="auto"/>
          <w:szCs w:val="28"/>
          <w:lang w:val="en-US"/>
        </w:rPr>
        <w:t>-</w:t>
      </w:r>
      <w:r w:rsidR="001A5208" w:rsidRPr="00641C28">
        <w:rPr>
          <w:color w:val="auto"/>
          <w:szCs w:val="28"/>
          <w:lang w:val="en-US"/>
        </w:rPr>
        <w:t>Show the details of the courses that they can list (excepting their lectures).</w:t>
      </w:r>
      <w:r w:rsidRPr="00641C28">
        <w:rPr>
          <w:color w:val="auto"/>
          <w:szCs w:val="28"/>
          <w:lang w:val="en-US"/>
        </w:rPr>
        <w:t xml:space="preserve"> </w:t>
      </w:r>
      <w:r w:rsidRPr="0052317E">
        <w:rPr>
          <w:color w:val="auto"/>
          <w:szCs w:val="28"/>
        </w:rPr>
        <w:t>“</w:t>
      </w:r>
    </w:p>
    <w:p w14:paraId="25BAADD7" w14:textId="77777777" w:rsidR="00641C28" w:rsidRPr="0052317E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u w:val="single"/>
          <w:lang w:val="es-ES"/>
        </w:rPr>
      </w:pPr>
    </w:p>
    <w:p w14:paraId="3BF06A4B" w14:textId="664782D9" w:rsidR="00641C28" w:rsidRPr="0052317E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u w:val="single"/>
          <w:lang w:val="es-ES"/>
        </w:rPr>
      </w:pPr>
      <w:r w:rsidRPr="0052317E">
        <w:rPr>
          <w:sz w:val="28"/>
          <w:szCs w:val="28"/>
          <w:u w:val="single"/>
          <w:lang w:val="es-ES"/>
        </w:rPr>
        <w:t xml:space="preserve">Análisis del requisito: </w:t>
      </w:r>
    </w:p>
    <w:p w14:paraId="32EFA0BA" w14:textId="66C7D078" w:rsidR="00641C28" w:rsidRPr="00641C28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lang w:val="es-ES"/>
        </w:rPr>
      </w:pPr>
      <w:r w:rsidRPr="0052317E">
        <w:rPr>
          <w:sz w:val="28"/>
          <w:szCs w:val="28"/>
          <w:lang w:val="es-ES"/>
        </w:rPr>
        <w:tab/>
      </w:r>
      <w:r w:rsidRPr="00641C28">
        <w:rPr>
          <w:sz w:val="28"/>
          <w:szCs w:val="28"/>
          <w:lang w:val="es-ES"/>
        </w:rPr>
        <w:t>En esta sección me faltó puntualizar que la lista de “Mis Cursos” solo se mostrase al propio creador de ese curso, además de bloquear los botones de editar y borrar cuando no lo es. Además me faltó el apartado genérico de visualización de todos los cursos.</w:t>
      </w:r>
    </w:p>
    <w:p w14:paraId="27CFEEBB" w14:textId="77777777" w:rsidR="00641C28" w:rsidRPr="00641C28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lang w:val="es-ES"/>
        </w:rPr>
      </w:pPr>
    </w:p>
    <w:p w14:paraId="7E01527B" w14:textId="1DFC7D11" w:rsidR="00641C28" w:rsidRPr="00641C28" w:rsidRDefault="00641C28" w:rsidP="00641C28">
      <w:pPr>
        <w:pStyle w:val="Contenido"/>
        <w:rPr>
          <w:rFonts w:cstheme="minorHAnsi"/>
          <w:color w:val="auto"/>
          <w:szCs w:val="28"/>
          <w:u w:val="single"/>
          <w:lang w:val="en-US"/>
        </w:rPr>
      </w:pPr>
      <w:r w:rsidRPr="00641C28">
        <w:rPr>
          <w:rFonts w:cstheme="minorHAnsi"/>
          <w:color w:val="auto"/>
          <w:szCs w:val="28"/>
          <w:u w:val="single"/>
          <w:lang w:val="en-US"/>
        </w:rPr>
        <w:t>Desarrollo literal del requisito: #2</w:t>
      </w:r>
    </w:p>
    <w:p w14:paraId="13C622F0" w14:textId="77777777" w:rsidR="00641C28" w:rsidRPr="00641C28" w:rsidRDefault="00641C28" w:rsidP="00641C28">
      <w:pPr>
        <w:pStyle w:val="Contenido"/>
        <w:rPr>
          <w:rFonts w:cstheme="minorHAnsi"/>
          <w:color w:val="auto"/>
          <w:szCs w:val="28"/>
          <w:u w:val="single"/>
          <w:lang w:val="en-US"/>
        </w:rPr>
      </w:pPr>
    </w:p>
    <w:p w14:paraId="33370B1C" w14:textId="65EA56CF" w:rsidR="00641C28" w:rsidRPr="00641C28" w:rsidRDefault="00641C28" w:rsidP="00641C28">
      <w:pPr>
        <w:pStyle w:val="Contenido"/>
        <w:rPr>
          <w:rFonts w:cstheme="minorHAnsi"/>
          <w:color w:val="auto"/>
          <w:szCs w:val="28"/>
          <w:lang w:val="en-US"/>
        </w:rPr>
      </w:pPr>
      <w:r w:rsidRPr="00641C28">
        <w:rPr>
          <w:rFonts w:cstheme="minorHAnsi"/>
          <w:color w:val="auto"/>
          <w:szCs w:val="28"/>
          <w:lang w:val="en-US"/>
        </w:rPr>
        <w:t>“</w:t>
      </w:r>
      <w:r w:rsidRPr="00641C28">
        <w:rPr>
          <w:color w:val="auto"/>
          <w:szCs w:val="28"/>
          <w:lang w:val="en-US"/>
        </w:rPr>
        <w:t>Operations by lecturers on lectures:</w:t>
      </w:r>
    </w:p>
    <w:p w14:paraId="02ACCBEB" w14:textId="77777777" w:rsidR="00641C28" w:rsidRPr="00641C28" w:rsidRDefault="00641C28" w:rsidP="00641C28">
      <w:pPr>
        <w:pStyle w:val="Prrafodesublista"/>
        <w:numPr>
          <w:ilvl w:val="0"/>
          <w:numId w:val="0"/>
        </w:numPr>
        <w:ind w:left="851"/>
        <w:rPr>
          <w:sz w:val="28"/>
          <w:szCs w:val="28"/>
        </w:rPr>
      </w:pPr>
      <w:r w:rsidRPr="00641C28">
        <w:rPr>
          <w:sz w:val="28"/>
          <w:szCs w:val="28"/>
          <w:lang w:val="en-US"/>
        </w:rPr>
        <w:t>-</w:t>
      </w:r>
      <w:r w:rsidRPr="00641C28">
        <w:rPr>
          <w:sz w:val="28"/>
          <w:szCs w:val="28"/>
        </w:rPr>
        <w:t xml:space="preserve"> List the lectures in their courses.</w:t>
      </w:r>
    </w:p>
    <w:p w14:paraId="02F64AF4" w14:textId="399C52D8" w:rsidR="00641C28" w:rsidRPr="00641C28" w:rsidRDefault="00641C28" w:rsidP="00641C28">
      <w:pPr>
        <w:pStyle w:val="Prrafodesublista"/>
        <w:numPr>
          <w:ilvl w:val="0"/>
          <w:numId w:val="0"/>
        </w:numPr>
        <w:ind w:left="851"/>
        <w:rPr>
          <w:sz w:val="28"/>
          <w:szCs w:val="28"/>
        </w:rPr>
      </w:pPr>
      <w:r w:rsidRPr="00641C28">
        <w:rPr>
          <w:sz w:val="28"/>
          <w:szCs w:val="28"/>
        </w:rPr>
        <w:t>-Show the details of their lectures.</w:t>
      </w:r>
      <w:r w:rsidRPr="00641C28">
        <w:rPr>
          <w:sz w:val="28"/>
          <w:szCs w:val="28"/>
          <w:lang w:val="en-US"/>
        </w:rPr>
        <w:t>“</w:t>
      </w:r>
    </w:p>
    <w:p w14:paraId="3DA6145C" w14:textId="77777777" w:rsidR="00641C28" w:rsidRPr="00641C28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u w:val="single"/>
          <w:lang w:val="en-US"/>
        </w:rPr>
      </w:pPr>
    </w:p>
    <w:p w14:paraId="2767DD3A" w14:textId="77777777" w:rsidR="00641C28" w:rsidRPr="00641C28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u w:val="single"/>
          <w:lang w:val="es-ES"/>
        </w:rPr>
      </w:pPr>
      <w:r w:rsidRPr="00641C28">
        <w:rPr>
          <w:sz w:val="28"/>
          <w:szCs w:val="28"/>
          <w:u w:val="single"/>
          <w:lang w:val="es-ES"/>
        </w:rPr>
        <w:t xml:space="preserve">Análisis del requisito: </w:t>
      </w:r>
    </w:p>
    <w:p w14:paraId="569EAF58" w14:textId="42CC703E" w:rsidR="00641C28" w:rsidRPr="00641C28" w:rsidRDefault="00641C28" w:rsidP="00641C28">
      <w:pPr>
        <w:pStyle w:val="Prrafodesublista"/>
        <w:numPr>
          <w:ilvl w:val="0"/>
          <w:numId w:val="0"/>
        </w:numPr>
        <w:rPr>
          <w:sz w:val="28"/>
          <w:szCs w:val="28"/>
          <w:lang w:val="es-ES"/>
        </w:rPr>
      </w:pPr>
      <w:r w:rsidRPr="00641C28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De forma paralela, e</w:t>
      </w:r>
      <w:r w:rsidRPr="00641C28">
        <w:rPr>
          <w:sz w:val="28"/>
          <w:szCs w:val="28"/>
          <w:lang w:val="es-ES"/>
        </w:rPr>
        <w:t xml:space="preserve">n esta sección me faltó puntualizar que la lista de “Mis </w:t>
      </w:r>
      <w:r>
        <w:rPr>
          <w:sz w:val="28"/>
          <w:szCs w:val="28"/>
          <w:lang w:val="es-ES"/>
        </w:rPr>
        <w:t>Lecciones</w:t>
      </w:r>
      <w:r w:rsidRPr="00641C28">
        <w:rPr>
          <w:sz w:val="28"/>
          <w:szCs w:val="28"/>
          <w:lang w:val="es-ES"/>
        </w:rPr>
        <w:t xml:space="preserve">” solo se mostrase </w:t>
      </w:r>
      <w:r>
        <w:rPr>
          <w:sz w:val="28"/>
          <w:szCs w:val="28"/>
          <w:lang w:val="es-ES"/>
        </w:rPr>
        <w:t>dentro del curso creado no en otros</w:t>
      </w:r>
      <w:r w:rsidRPr="00641C28">
        <w:rPr>
          <w:sz w:val="28"/>
          <w:szCs w:val="28"/>
          <w:lang w:val="es-ES"/>
        </w:rPr>
        <w:t>, además de bloquear los botones de editar y borrar</w:t>
      </w:r>
      <w:r>
        <w:rPr>
          <w:sz w:val="28"/>
          <w:szCs w:val="28"/>
          <w:lang w:val="es-ES"/>
        </w:rPr>
        <w:t xml:space="preserve"> y visualizar</w:t>
      </w:r>
      <w:r w:rsidRPr="00641C28">
        <w:rPr>
          <w:sz w:val="28"/>
          <w:szCs w:val="28"/>
          <w:lang w:val="es-ES"/>
        </w:rPr>
        <w:t xml:space="preserve"> cuando </w:t>
      </w:r>
      <w:r>
        <w:rPr>
          <w:sz w:val="28"/>
          <w:szCs w:val="28"/>
          <w:lang w:val="es-ES"/>
        </w:rPr>
        <w:t>no eres el creador de esa lección</w:t>
      </w:r>
      <w:r w:rsidRPr="00641C28">
        <w:rPr>
          <w:sz w:val="28"/>
          <w:szCs w:val="28"/>
          <w:lang w:val="es-ES"/>
        </w:rPr>
        <w:t xml:space="preserve">. </w:t>
      </w:r>
    </w:p>
    <w:p w14:paraId="3B36813C" w14:textId="77777777" w:rsidR="001A5208" w:rsidRPr="0052317E" w:rsidRDefault="001A5208" w:rsidP="004F0211">
      <w:pPr>
        <w:pStyle w:val="Contenido"/>
        <w:rPr>
          <w:rFonts w:cstheme="minorHAnsi"/>
          <w:color w:val="auto"/>
        </w:rPr>
      </w:pPr>
    </w:p>
    <w:p w14:paraId="6A0DA642" w14:textId="28B01A47" w:rsidR="00B91833" w:rsidRPr="0052317E" w:rsidRDefault="00B91833" w:rsidP="004F0211">
      <w:pPr>
        <w:pStyle w:val="Contenido"/>
        <w:rPr>
          <w:rFonts w:cstheme="minorHAnsi"/>
          <w:color w:val="auto"/>
        </w:rPr>
      </w:pPr>
    </w:p>
    <w:p w14:paraId="06ECE9A4" w14:textId="49CBF5DF" w:rsidR="00B91833" w:rsidRPr="0052317E" w:rsidRDefault="00B91833" w:rsidP="004F0211">
      <w:pPr>
        <w:pStyle w:val="Contenido"/>
        <w:rPr>
          <w:rFonts w:cstheme="minorHAnsi"/>
          <w:color w:val="auto"/>
        </w:rPr>
      </w:pPr>
    </w:p>
    <w:p w14:paraId="30A435D1" w14:textId="26B1698B" w:rsidR="00B91833" w:rsidRPr="0052317E" w:rsidRDefault="00B91833" w:rsidP="004F0211">
      <w:pPr>
        <w:pStyle w:val="Contenido"/>
        <w:rPr>
          <w:rFonts w:cstheme="minorHAnsi"/>
          <w:color w:val="auto"/>
        </w:rPr>
      </w:pPr>
    </w:p>
    <w:p w14:paraId="500C9A2F" w14:textId="77777777" w:rsidR="006B0F82" w:rsidRPr="00B91833" w:rsidRDefault="006B0F82" w:rsidP="00E01581">
      <w:pPr>
        <w:pStyle w:val="Contenido"/>
        <w:rPr>
          <w:noProof/>
        </w:rPr>
      </w:pPr>
    </w:p>
    <w:p w14:paraId="225EA18C" w14:textId="5937B057" w:rsidR="00E01581" w:rsidRPr="00B978C7" w:rsidRDefault="006B0F82" w:rsidP="00653004">
      <w:pPr>
        <w:pStyle w:val="Ttulo1"/>
        <w:rPr>
          <w:noProof/>
        </w:rPr>
      </w:pPr>
      <w:bookmarkStart w:id="4" w:name="_Toc129965875"/>
      <w:r w:rsidRPr="00B978C7">
        <w:rPr>
          <w:noProof/>
        </w:rPr>
        <w:lastRenderedPageBreak/>
        <w:t>Conclusion</w:t>
      </w:r>
      <w:r w:rsidR="00B64299">
        <w:rPr>
          <w:noProof/>
        </w:rPr>
        <w:t>e</w:t>
      </w:r>
      <w:r w:rsidRPr="00B978C7">
        <w:rPr>
          <w:noProof/>
        </w:rPr>
        <w:t>s</w:t>
      </w:r>
      <w:bookmarkEnd w:id="4"/>
    </w:p>
    <w:p w14:paraId="4E760874" w14:textId="211299B0" w:rsidR="00B53F21" w:rsidRPr="00641C28" w:rsidRDefault="00B53F21" w:rsidP="00653004">
      <w:pPr>
        <w:pStyle w:val="Ttulo1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bookmarkStart w:id="5" w:name="_Toc129965876"/>
      <w:r w:rsidRPr="00B53F21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El grupo y yo seguimos el material teórico y los consejos del profesor</w:t>
      </w:r>
      <w:bookmarkEnd w:id="5"/>
      <w:r w:rsidR="00641C28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aunque el tiempo se nos vino encima por otras tareas y no pudimos llevar al día los tiempos, decidimos perfeccionar lo que ya estaba realizado. </w:t>
      </w:r>
    </w:p>
    <w:p w14:paraId="2787313D" w14:textId="77777777" w:rsidR="00B53F21" w:rsidRDefault="00B53F21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14:paraId="62255640" w14:textId="11071EDD" w:rsidR="006B0F82" w:rsidRPr="00B53F21" w:rsidRDefault="006B0F82" w:rsidP="00653004">
      <w:pPr>
        <w:pStyle w:val="Ttulo1"/>
        <w:rPr>
          <w:noProof/>
        </w:rPr>
      </w:pPr>
      <w:bookmarkStart w:id="6" w:name="_Toc129965877"/>
      <w:r w:rsidRPr="00B53F21">
        <w:rPr>
          <w:noProof/>
        </w:rPr>
        <w:lastRenderedPageBreak/>
        <w:t>Bibliogra</w:t>
      </w:r>
      <w:r w:rsidR="00B64299">
        <w:rPr>
          <w:noProof/>
        </w:rPr>
        <w:t>fia</w:t>
      </w:r>
      <w:bookmarkEnd w:id="6"/>
    </w:p>
    <w:p w14:paraId="1595912B" w14:textId="75E91D60" w:rsidR="00E01581" w:rsidRPr="00B64299" w:rsidRDefault="00B53F21" w:rsidP="00B53F21">
      <w:pPr>
        <w:pStyle w:val="Contenido"/>
        <w:rPr>
          <w:noProof/>
          <w:color w:val="auto"/>
          <w:u w:val="single"/>
        </w:rPr>
      </w:pPr>
      <w:r w:rsidRPr="00B53F21">
        <w:rPr>
          <w:color w:val="auto"/>
        </w:rPr>
        <w:t>Intencionalmente Blanco.</w:t>
      </w:r>
    </w:p>
    <w:sectPr w:rsidR="00E01581" w:rsidRPr="00B64299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2E84" w14:textId="77777777" w:rsidR="006E12DD" w:rsidRDefault="006E12DD">
      <w:r>
        <w:separator/>
      </w:r>
    </w:p>
    <w:p w14:paraId="0ACC3E3F" w14:textId="77777777" w:rsidR="006E12DD" w:rsidRDefault="006E12DD"/>
  </w:endnote>
  <w:endnote w:type="continuationSeparator" w:id="0">
    <w:p w14:paraId="40C04D8B" w14:textId="77777777" w:rsidR="006E12DD" w:rsidRDefault="006E12DD">
      <w:r>
        <w:continuationSeparator/>
      </w:r>
    </w:p>
    <w:p w14:paraId="2C6BB56C" w14:textId="77777777" w:rsidR="006E12DD" w:rsidRDefault="006E1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ACA2" w14:textId="77777777" w:rsidR="006E12DD" w:rsidRDefault="006E12DD">
      <w:r>
        <w:separator/>
      </w:r>
    </w:p>
    <w:p w14:paraId="4DFEB843" w14:textId="77777777" w:rsidR="006E12DD" w:rsidRDefault="006E12DD"/>
  </w:footnote>
  <w:footnote w:type="continuationSeparator" w:id="0">
    <w:p w14:paraId="6EB3789C" w14:textId="77777777" w:rsidR="006E12DD" w:rsidRDefault="006E12DD">
      <w:r>
        <w:continuationSeparator/>
      </w:r>
    </w:p>
    <w:p w14:paraId="7626DDAC" w14:textId="77777777" w:rsidR="006E12DD" w:rsidRDefault="006E1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5EA362DD"/>
    <w:multiLevelType w:val="hybridMultilevel"/>
    <w:tmpl w:val="7D3A7A7C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8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7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9"/>
  </w:num>
  <w:num w:numId="8" w16cid:durableId="323434880">
    <w:abstractNumId w:val="3"/>
  </w:num>
  <w:num w:numId="9" w16cid:durableId="1034967099">
    <w:abstractNumId w:val="6"/>
  </w:num>
  <w:num w:numId="10" w16cid:durableId="679241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54E40"/>
    <w:rsid w:val="000747A0"/>
    <w:rsid w:val="00090D4E"/>
    <w:rsid w:val="000A0150"/>
    <w:rsid w:val="000D1D8C"/>
    <w:rsid w:val="000E63C9"/>
    <w:rsid w:val="00130E9D"/>
    <w:rsid w:val="00150A6D"/>
    <w:rsid w:val="00185B35"/>
    <w:rsid w:val="001A5208"/>
    <w:rsid w:val="001E317B"/>
    <w:rsid w:val="001F2BC8"/>
    <w:rsid w:val="001F5F6B"/>
    <w:rsid w:val="00243EBC"/>
    <w:rsid w:val="00246A35"/>
    <w:rsid w:val="00284348"/>
    <w:rsid w:val="002F51F5"/>
    <w:rsid w:val="003016C8"/>
    <w:rsid w:val="00312137"/>
    <w:rsid w:val="00330359"/>
    <w:rsid w:val="0033762F"/>
    <w:rsid w:val="00360494"/>
    <w:rsid w:val="00366C7E"/>
    <w:rsid w:val="00370A5C"/>
    <w:rsid w:val="003767BA"/>
    <w:rsid w:val="00384EA3"/>
    <w:rsid w:val="003A39A1"/>
    <w:rsid w:val="003C2191"/>
    <w:rsid w:val="003D3863"/>
    <w:rsid w:val="004110DE"/>
    <w:rsid w:val="0044085A"/>
    <w:rsid w:val="00485B43"/>
    <w:rsid w:val="00492D8D"/>
    <w:rsid w:val="004B21A5"/>
    <w:rsid w:val="004E5FEE"/>
    <w:rsid w:val="004F0211"/>
    <w:rsid w:val="005037F0"/>
    <w:rsid w:val="00516A86"/>
    <w:rsid w:val="0052317E"/>
    <w:rsid w:val="005275F6"/>
    <w:rsid w:val="00572102"/>
    <w:rsid w:val="005F1BB0"/>
    <w:rsid w:val="006124BE"/>
    <w:rsid w:val="00633D43"/>
    <w:rsid w:val="00641C28"/>
    <w:rsid w:val="0064365C"/>
    <w:rsid w:val="00653004"/>
    <w:rsid w:val="00656C4D"/>
    <w:rsid w:val="00676D44"/>
    <w:rsid w:val="006B0F82"/>
    <w:rsid w:val="006E12DD"/>
    <w:rsid w:val="006E5716"/>
    <w:rsid w:val="007074AB"/>
    <w:rsid w:val="00717084"/>
    <w:rsid w:val="007263E4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7D7140"/>
    <w:rsid w:val="007F6034"/>
    <w:rsid w:val="008533A7"/>
    <w:rsid w:val="00862FE4"/>
    <w:rsid w:val="0086389A"/>
    <w:rsid w:val="0087605E"/>
    <w:rsid w:val="008941AE"/>
    <w:rsid w:val="008B1FEE"/>
    <w:rsid w:val="00903C32"/>
    <w:rsid w:val="00907B8D"/>
    <w:rsid w:val="00916B16"/>
    <w:rsid w:val="009173B9"/>
    <w:rsid w:val="0093335D"/>
    <w:rsid w:val="0093613E"/>
    <w:rsid w:val="00943026"/>
    <w:rsid w:val="00966B81"/>
    <w:rsid w:val="009724D6"/>
    <w:rsid w:val="00977F79"/>
    <w:rsid w:val="009C7720"/>
    <w:rsid w:val="00A23AFA"/>
    <w:rsid w:val="00A31B3E"/>
    <w:rsid w:val="00A32EBF"/>
    <w:rsid w:val="00A53219"/>
    <w:rsid w:val="00A532F3"/>
    <w:rsid w:val="00A8489E"/>
    <w:rsid w:val="00AB02A7"/>
    <w:rsid w:val="00AC29F3"/>
    <w:rsid w:val="00AF5EB0"/>
    <w:rsid w:val="00B13F26"/>
    <w:rsid w:val="00B231E5"/>
    <w:rsid w:val="00B53F21"/>
    <w:rsid w:val="00B64299"/>
    <w:rsid w:val="00B91833"/>
    <w:rsid w:val="00B978C7"/>
    <w:rsid w:val="00BC2B44"/>
    <w:rsid w:val="00C02B87"/>
    <w:rsid w:val="00C4086D"/>
    <w:rsid w:val="00CA1896"/>
    <w:rsid w:val="00CA31E5"/>
    <w:rsid w:val="00CB5B28"/>
    <w:rsid w:val="00CF5371"/>
    <w:rsid w:val="00D0323A"/>
    <w:rsid w:val="00D0559F"/>
    <w:rsid w:val="00D064B5"/>
    <w:rsid w:val="00D07333"/>
    <w:rsid w:val="00D077E9"/>
    <w:rsid w:val="00D12F18"/>
    <w:rsid w:val="00D37FE0"/>
    <w:rsid w:val="00D42CB7"/>
    <w:rsid w:val="00D5413D"/>
    <w:rsid w:val="00D570A9"/>
    <w:rsid w:val="00D64CB4"/>
    <w:rsid w:val="00D705EE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27726"/>
    <w:rsid w:val="00E620B0"/>
    <w:rsid w:val="00E81B40"/>
    <w:rsid w:val="00EF555B"/>
    <w:rsid w:val="00F027BB"/>
    <w:rsid w:val="00F11DCF"/>
    <w:rsid w:val="00F162EA"/>
    <w:rsid w:val="00F52D27"/>
    <w:rsid w:val="00F83527"/>
    <w:rsid w:val="00F84291"/>
    <w:rsid w:val="00FC272E"/>
    <w:rsid w:val="00FD583F"/>
    <w:rsid w:val="00FD7488"/>
    <w:rsid w:val="00FF0FA5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paragraph" w:customStyle="1" w:styleId="Prrafodesublista">
    <w:name w:val="Párrafo de sublista"/>
    <w:basedOn w:val="Prrafodelista"/>
    <w:qFormat/>
    <w:rsid w:val="001A5208"/>
    <w:pPr>
      <w:keepNext/>
      <w:numPr>
        <w:numId w:val="10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b w:val="0"/>
      <w:color w:val="auto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32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1635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696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024BE3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24BE3"/>
    <w:rsid w:val="001B4885"/>
    <w:rsid w:val="00240A97"/>
    <w:rsid w:val="00676D6B"/>
    <w:rsid w:val="00693126"/>
    <w:rsid w:val="007422BC"/>
    <w:rsid w:val="00A41114"/>
    <w:rsid w:val="00AC50DE"/>
    <w:rsid w:val="00AE17A7"/>
    <w:rsid w:val="00BB38A9"/>
    <w:rsid w:val="00C42EEF"/>
    <w:rsid w:val="00E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7376-6CF3-46EB-A39E-9B9A0B34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180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17</cp:revision>
  <cp:lastPrinted>2006-08-01T17:47:00Z</cp:lastPrinted>
  <dcterms:created xsi:type="dcterms:W3CDTF">2023-02-16T12:25:00Z</dcterms:created>
  <dcterms:modified xsi:type="dcterms:W3CDTF">2023-05-26T19:39:00Z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